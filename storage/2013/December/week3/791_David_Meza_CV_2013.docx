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W w:w="8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57"/>
        <w:gridCol w:w="4538"/>
        <w:gridCol w:w="3240"/>
      </w:tblGrid>
      <w:tr w:rsidR="00DC51FB" w:rsidTr="008904DC">
        <w:trPr>
          <w:trHeight w:val="51"/>
        </w:trPr>
        <w:sdt>
          <w:sdtPr>
            <w:rPr>
              <w:color w:val="auto"/>
              <w:sz w:val="48"/>
            </w:rPr>
            <w:alias w:val="Autor"/>
            <w:tag w:val="Autor"/>
            <w:id w:val="91148862"/>
            <w:placeholder>
              <w:docPart w:val="9655050C90C94ED38EAD95A652DF295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035" w:type="dxa"/>
                <w:gridSpan w:val="3"/>
                <w:vAlign w:val="bottom"/>
              </w:tcPr>
              <w:p w:rsidR="00DC51FB" w:rsidRPr="0092054B" w:rsidRDefault="00EB74AA" w:rsidP="0089402F">
                <w:pPr>
                  <w:pStyle w:val="Nombre"/>
                  <w:rPr>
                    <w:color w:val="auto"/>
                  </w:rPr>
                </w:pPr>
                <w:r w:rsidRPr="00693874">
                  <w:rPr>
                    <w:color w:val="auto"/>
                    <w:sz w:val="48"/>
                    <w:lang w:val="es-MX"/>
                  </w:rPr>
                  <w:t>david meza huerta</w:t>
                </w:r>
              </w:p>
            </w:tc>
          </w:sdtContent>
        </w:sdt>
      </w:tr>
      <w:tr w:rsidR="00DC51FB" w:rsidRPr="00C36A25" w:rsidTr="0089402F">
        <w:trPr>
          <w:trHeight w:val="88"/>
        </w:trPr>
        <w:tc>
          <w:tcPr>
            <w:tcW w:w="257" w:type="dxa"/>
          </w:tcPr>
          <w:p w:rsidR="00DC51FB" w:rsidRDefault="00DC51FB"/>
        </w:tc>
        <w:tc>
          <w:tcPr>
            <w:tcW w:w="7778" w:type="dxa"/>
            <w:gridSpan w:val="2"/>
          </w:tcPr>
          <w:p w:rsidR="00A15D7D" w:rsidRPr="0092054B" w:rsidRDefault="00A91C7A" w:rsidP="0013593D">
            <w:pPr>
              <w:pStyle w:val="Informacinpersonal"/>
              <w:jc w:val="both"/>
              <w:rPr>
                <w:color w:val="auto"/>
                <w:lang w:val="es-ES"/>
              </w:rPr>
            </w:pPr>
            <w:r w:rsidRPr="0092054B">
              <w:rPr>
                <w:color w:val="auto"/>
                <w:lang w:val="es-MX"/>
              </w:rPr>
              <w:t>Volcán</w:t>
            </w:r>
            <w:r w:rsidR="00994467">
              <w:rPr>
                <w:color w:val="auto"/>
                <w:lang w:val="es-MX"/>
              </w:rPr>
              <w:t xml:space="preserve"> </w:t>
            </w:r>
            <w:proofErr w:type="spellStart"/>
            <w:r w:rsidR="00994467">
              <w:rPr>
                <w:color w:val="auto"/>
                <w:lang w:val="es-MX"/>
              </w:rPr>
              <w:t>Paricutí</w:t>
            </w:r>
            <w:r w:rsidR="00E679A5">
              <w:rPr>
                <w:color w:val="auto"/>
                <w:lang w:val="es-MX"/>
              </w:rPr>
              <w:t>n</w:t>
            </w:r>
            <w:proofErr w:type="spellEnd"/>
            <w:r w:rsidR="00EB74AA" w:rsidRPr="0092054B">
              <w:rPr>
                <w:color w:val="auto"/>
                <w:lang w:val="es-MX"/>
              </w:rPr>
              <w:t xml:space="preserve"> 5326</w:t>
            </w:r>
            <w:r w:rsidR="00F90B00" w:rsidRPr="0092054B">
              <w:rPr>
                <w:color w:val="auto"/>
                <w:lang w:val="es-MX"/>
              </w:rPr>
              <w:t>, Int.2</w:t>
            </w:r>
            <w:r w:rsidR="00E22ADF" w:rsidRPr="0092054B">
              <w:rPr>
                <w:color w:val="auto"/>
                <w:lang w:val="es-ES"/>
              </w:rPr>
              <w:t xml:space="preserve">  |  </w:t>
            </w:r>
            <w:r w:rsidR="00C93ED0" w:rsidRPr="0092054B">
              <w:rPr>
                <w:color w:val="auto"/>
                <w:lang w:val="es-MX"/>
              </w:rPr>
              <w:t xml:space="preserve">El </w:t>
            </w:r>
            <w:r w:rsidRPr="0092054B">
              <w:rPr>
                <w:color w:val="auto"/>
                <w:lang w:val="es-MX"/>
              </w:rPr>
              <w:t>Collí</w:t>
            </w:r>
            <w:r w:rsidR="00C93ED0" w:rsidRPr="0092054B">
              <w:rPr>
                <w:color w:val="auto"/>
                <w:lang w:val="es-MX"/>
              </w:rPr>
              <w:t xml:space="preserve"> Urbano, Zapopan, Jalisco.</w:t>
            </w:r>
            <w:r w:rsidR="00E22ADF" w:rsidRPr="0092054B">
              <w:rPr>
                <w:color w:val="auto"/>
                <w:lang w:val="es-ES"/>
              </w:rPr>
              <w:t xml:space="preserve">  |  </w:t>
            </w:r>
            <w:r w:rsidR="00387421" w:rsidRPr="00387421">
              <w:rPr>
                <w:color w:val="auto"/>
              </w:rPr>
              <w:t>Cellphone</w:t>
            </w:r>
            <w:r w:rsidR="00794AC9" w:rsidRPr="0092054B">
              <w:rPr>
                <w:color w:val="auto"/>
                <w:lang w:val="es-MX"/>
              </w:rPr>
              <w:t>: 33-1702-2298</w:t>
            </w:r>
            <w:r w:rsidR="00407D08" w:rsidRPr="0092054B">
              <w:rPr>
                <w:color w:val="auto"/>
                <w:lang w:val="es-MX"/>
              </w:rPr>
              <w:t xml:space="preserve"> </w:t>
            </w:r>
            <w:r w:rsidR="003A7976">
              <w:rPr>
                <w:color w:val="auto"/>
                <w:lang w:val="es-MX"/>
              </w:rPr>
              <w:t xml:space="preserve">  </w:t>
            </w:r>
            <w:r w:rsidR="00407D08" w:rsidRPr="0092054B">
              <w:rPr>
                <w:color w:val="auto"/>
                <w:lang w:val="es-MX"/>
              </w:rPr>
              <w:t xml:space="preserve"> </w:t>
            </w:r>
            <w:r w:rsidR="00C805FC">
              <w:rPr>
                <w:color w:val="auto"/>
                <w:lang w:val="es-MX"/>
              </w:rPr>
              <w:t xml:space="preserve">     </w:t>
            </w:r>
            <w:r w:rsidR="00E22ADF" w:rsidRPr="0092054B">
              <w:rPr>
                <w:color w:val="auto"/>
                <w:lang w:val="es-ES"/>
              </w:rPr>
              <w:t xml:space="preserve">  </w:t>
            </w:r>
            <w:bookmarkStart w:id="0" w:name="_GoBack"/>
            <w:bookmarkEnd w:id="0"/>
            <w:r w:rsidR="00E22ADF" w:rsidRPr="0092054B">
              <w:rPr>
                <w:color w:val="auto"/>
                <w:lang w:val="es-ES"/>
              </w:rPr>
              <w:t xml:space="preserve">  </w:t>
            </w:r>
            <w:r w:rsidR="000E13C5" w:rsidRPr="00661BFD">
              <w:rPr>
                <w:color w:val="auto"/>
              </w:rPr>
              <w:t>Age</w:t>
            </w:r>
            <w:r w:rsidR="000E13C5">
              <w:rPr>
                <w:color w:val="auto"/>
                <w:lang w:val="es-ES"/>
              </w:rPr>
              <w:t>:</w:t>
            </w:r>
            <w:r w:rsidR="000A5489">
              <w:rPr>
                <w:color w:val="auto"/>
                <w:lang w:val="es-ES"/>
              </w:rPr>
              <w:t xml:space="preserve"> </w:t>
            </w:r>
            <w:r w:rsidR="00AA32B5">
              <w:rPr>
                <w:color w:val="auto"/>
                <w:lang w:val="es-ES"/>
              </w:rPr>
              <w:t>3</w:t>
            </w:r>
            <w:r w:rsidR="00F86B1E">
              <w:rPr>
                <w:color w:val="auto"/>
                <w:lang w:val="es-ES"/>
              </w:rPr>
              <w:t>9</w:t>
            </w:r>
            <w:r w:rsidR="00AA32B5">
              <w:rPr>
                <w:color w:val="auto"/>
                <w:lang w:val="es-ES"/>
              </w:rPr>
              <w:t xml:space="preserve"> </w:t>
            </w:r>
            <w:r w:rsidR="000E13C5" w:rsidRPr="00661BFD">
              <w:rPr>
                <w:color w:val="auto"/>
              </w:rPr>
              <w:t>years</w:t>
            </w:r>
            <w:r w:rsidR="00AA32B5">
              <w:rPr>
                <w:color w:val="auto"/>
                <w:lang w:val="es-ES"/>
              </w:rPr>
              <w:t>.</w:t>
            </w:r>
          </w:p>
          <w:p w:rsidR="00DC51FB" w:rsidRPr="0092054B" w:rsidRDefault="00377F44" w:rsidP="0013593D">
            <w:pPr>
              <w:pStyle w:val="Informacinpersonal"/>
              <w:jc w:val="both"/>
              <w:rPr>
                <w:color w:val="auto"/>
                <w:lang w:val="es-MX"/>
              </w:rPr>
            </w:pPr>
            <w:hyperlink r:id="rId12" w:history="1">
              <w:r w:rsidR="00B45604" w:rsidRPr="00216EDB">
                <w:rPr>
                  <w:rStyle w:val="Hyperlink"/>
                  <w:lang w:val="es-MX"/>
                </w:rPr>
                <w:t>dmeza@live.com.mx</w:t>
              </w:r>
            </w:hyperlink>
          </w:p>
        </w:tc>
      </w:tr>
      <w:tr w:rsidR="00DC51FB" w:rsidRPr="00F90B00" w:rsidTr="008904DC">
        <w:tc>
          <w:tcPr>
            <w:tcW w:w="8035" w:type="dxa"/>
            <w:gridSpan w:val="3"/>
            <w:vAlign w:val="center"/>
          </w:tcPr>
          <w:p w:rsidR="00D240B7" w:rsidRPr="0055218E" w:rsidRDefault="00D240B7">
            <w:pPr>
              <w:pStyle w:val="Encabezadodeseccin"/>
              <w:rPr>
                <w:b/>
                <w:color w:val="auto"/>
                <w:sz w:val="18"/>
                <w:szCs w:val="18"/>
                <w:lang w:val="es-ES"/>
              </w:rPr>
            </w:pPr>
          </w:p>
          <w:p w:rsidR="00DC51FB" w:rsidRPr="0055218E" w:rsidRDefault="00D35B32" w:rsidP="00D35B32">
            <w:pPr>
              <w:pStyle w:val="Encabezadodeseccin"/>
              <w:rPr>
                <w:b/>
                <w:sz w:val="18"/>
                <w:szCs w:val="18"/>
                <w:lang w:val="es-MX"/>
              </w:rPr>
            </w:pP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OB</w:t>
            </w:r>
            <w:r w:rsidR="00E22ADF" w:rsidRPr="0055218E">
              <w:rPr>
                <w:b/>
                <w:color w:val="auto"/>
                <w:sz w:val="18"/>
                <w:szCs w:val="18"/>
                <w:lang w:val="es-ES"/>
              </w:rPr>
              <w:t>je</w:t>
            </w: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C</w:t>
            </w:r>
            <w:r w:rsidR="00E22ADF" w:rsidRPr="0055218E">
              <w:rPr>
                <w:b/>
                <w:color w:val="auto"/>
                <w:sz w:val="18"/>
                <w:szCs w:val="18"/>
                <w:lang w:val="es-ES"/>
              </w:rPr>
              <w:t>t</w:t>
            </w: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i</w:t>
            </w:r>
            <w:r w:rsidR="00E22ADF" w:rsidRPr="0055218E">
              <w:rPr>
                <w:b/>
                <w:color w:val="auto"/>
                <w:sz w:val="18"/>
                <w:szCs w:val="18"/>
                <w:lang w:val="es-ES"/>
              </w:rPr>
              <w:t>v</w:t>
            </w: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e</w:t>
            </w:r>
          </w:p>
        </w:tc>
      </w:tr>
      <w:tr w:rsidR="00DC51FB" w:rsidRPr="00DE7D10" w:rsidTr="008904DC">
        <w:tc>
          <w:tcPr>
            <w:tcW w:w="8035" w:type="dxa"/>
            <w:gridSpan w:val="3"/>
            <w:tcMar>
              <w:bottom w:w="259" w:type="dxa"/>
            </w:tcMar>
          </w:tcPr>
          <w:p w:rsidR="000816C1" w:rsidRPr="0055218E" w:rsidRDefault="0023203D" w:rsidP="00627E92">
            <w:pPr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- </w:t>
            </w:r>
            <w:r w:rsidR="009136DD" w:rsidRPr="0055218E">
              <w:rPr>
                <w:sz w:val="18"/>
                <w:szCs w:val="18"/>
              </w:rPr>
              <w:t xml:space="preserve">Have a great performance in the IT field in areas like </w:t>
            </w:r>
            <w:r w:rsidR="00C71CB4">
              <w:rPr>
                <w:sz w:val="18"/>
                <w:szCs w:val="18"/>
              </w:rPr>
              <w:t>s</w:t>
            </w:r>
            <w:r w:rsidR="009136DD" w:rsidRPr="0055218E">
              <w:rPr>
                <w:sz w:val="18"/>
                <w:szCs w:val="18"/>
              </w:rPr>
              <w:t xml:space="preserve">ystems, </w:t>
            </w:r>
            <w:r w:rsidR="00C71CB4">
              <w:rPr>
                <w:sz w:val="18"/>
                <w:szCs w:val="18"/>
              </w:rPr>
              <w:t>t</w:t>
            </w:r>
            <w:r w:rsidR="004E3F17" w:rsidRPr="0055218E">
              <w:rPr>
                <w:sz w:val="18"/>
                <w:szCs w:val="18"/>
              </w:rPr>
              <w:t>elecommunications</w:t>
            </w:r>
            <w:r w:rsidR="009136DD" w:rsidRPr="0055218E">
              <w:rPr>
                <w:sz w:val="18"/>
                <w:szCs w:val="18"/>
              </w:rPr>
              <w:t xml:space="preserve"> or</w:t>
            </w:r>
            <w:r w:rsidR="00A5140A" w:rsidRPr="0055218E">
              <w:rPr>
                <w:sz w:val="18"/>
                <w:szCs w:val="18"/>
              </w:rPr>
              <w:t xml:space="preserve">      </w:t>
            </w:r>
            <w:r w:rsidR="00E04BB6" w:rsidRPr="0055218E">
              <w:rPr>
                <w:sz w:val="18"/>
                <w:szCs w:val="18"/>
              </w:rPr>
              <w:t xml:space="preserve">                 </w:t>
            </w:r>
            <w:r w:rsidR="00EE02AF">
              <w:rPr>
                <w:sz w:val="18"/>
                <w:szCs w:val="18"/>
              </w:rPr>
              <w:t>i</w:t>
            </w:r>
            <w:r w:rsidR="009136DD" w:rsidRPr="0055218E">
              <w:rPr>
                <w:sz w:val="18"/>
                <w:szCs w:val="18"/>
              </w:rPr>
              <w:t xml:space="preserve">nformatics </w:t>
            </w:r>
            <w:r w:rsidR="009C1187">
              <w:rPr>
                <w:sz w:val="18"/>
                <w:szCs w:val="18"/>
              </w:rPr>
              <w:t>as</w:t>
            </w:r>
            <w:r w:rsidR="007A03F5">
              <w:rPr>
                <w:sz w:val="18"/>
                <w:szCs w:val="18"/>
              </w:rPr>
              <w:t xml:space="preserve"> </w:t>
            </w:r>
            <w:r w:rsidR="009C1187">
              <w:rPr>
                <w:sz w:val="18"/>
                <w:szCs w:val="18"/>
              </w:rPr>
              <w:t>UNIX/Linux</w:t>
            </w:r>
            <w:r w:rsidR="00995E27" w:rsidRPr="0055218E">
              <w:rPr>
                <w:sz w:val="18"/>
                <w:szCs w:val="18"/>
              </w:rPr>
              <w:t xml:space="preserve"> system admini</w:t>
            </w:r>
            <w:r w:rsidR="0097260E" w:rsidRPr="0055218E">
              <w:rPr>
                <w:sz w:val="18"/>
                <w:szCs w:val="18"/>
              </w:rPr>
              <w:t>s</w:t>
            </w:r>
            <w:r w:rsidR="00995E27" w:rsidRPr="0055218E">
              <w:rPr>
                <w:sz w:val="18"/>
                <w:szCs w:val="18"/>
              </w:rPr>
              <w:t>t</w:t>
            </w:r>
            <w:r w:rsidR="0097260E" w:rsidRPr="0055218E">
              <w:rPr>
                <w:sz w:val="18"/>
                <w:szCs w:val="18"/>
              </w:rPr>
              <w:t>ra</w:t>
            </w:r>
            <w:r w:rsidR="00995E27" w:rsidRPr="0055218E">
              <w:rPr>
                <w:sz w:val="18"/>
                <w:szCs w:val="18"/>
              </w:rPr>
              <w:t>tor</w:t>
            </w:r>
            <w:r w:rsidR="00A477AB">
              <w:rPr>
                <w:sz w:val="18"/>
                <w:szCs w:val="18"/>
              </w:rPr>
              <w:t xml:space="preserve"> </w:t>
            </w:r>
            <w:r w:rsidR="00627E92">
              <w:rPr>
                <w:sz w:val="18"/>
                <w:szCs w:val="18"/>
              </w:rPr>
              <w:t>and/or</w:t>
            </w:r>
            <w:r w:rsidR="00B6369C">
              <w:rPr>
                <w:sz w:val="18"/>
                <w:szCs w:val="18"/>
              </w:rPr>
              <w:t xml:space="preserve"> </w:t>
            </w:r>
            <w:r w:rsidR="00C71CB4">
              <w:rPr>
                <w:sz w:val="18"/>
                <w:szCs w:val="18"/>
              </w:rPr>
              <w:t>i</w:t>
            </w:r>
            <w:r w:rsidR="00B6369C">
              <w:rPr>
                <w:sz w:val="18"/>
                <w:szCs w:val="18"/>
              </w:rPr>
              <w:t xml:space="preserve">nformation </w:t>
            </w:r>
            <w:r w:rsidR="00C71CB4">
              <w:rPr>
                <w:sz w:val="18"/>
                <w:szCs w:val="18"/>
              </w:rPr>
              <w:t>s</w:t>
            </w:r>
            <w:r w:rsidR="00B6369C">
              <w:rPr>
                <w:sz w:val="18"/>
                <w:szCs w:val="18"/>
              </w:rPr>
              <w:t xml:space="preserve">ecurity </w:t>
            </w:r>
            <w:r w:rsidR="00C71CB4">
              <w:rPr>
                <w:sz w:val="18"/>
                <w:szCs w:val="18"/>
              </w:rPr>
              <w:t>s</w:t>
            </w:r>
            <w:r w:rsidR="00B6369C">
              <w:rPr>
                <w:sz w:val="18"/>
                <w:szCs w:val="18"/>
              </w:rPr>
              <w:t>p</w:t>
            </w:r>
            <w:r w:rsidR="00B6369C" w:rsidRPr="0055218E">
              <w:rPr>
                <w:sz w:val="18"/>
                <w:szCs w:val="18"/>
              </w:rPr>
              <w:t>ecialist</w:t>
            </w:r>
            <w:r w:rsidR="0051531C" w:rsidRPr="0055218E">
              <w:rPr>
                <w:sz w:val="18"/>
                <w:szCs w:val="18"/>
              </w:rPr>
              <w:t>.</w:t>
            </w:r>
          </w:p>
        </w:tc>
      </w:tr>
      <w:tr w:rsidR="00DC51FB" w:rsidRPr="00F90B00" w:rsidTr="008904DC">
        <w:tc>
          <w:tcPr>
            <w:tcW w:w="8035" w:type="dxa"/>
            <w:gridSpan w:val="3"/>
          </w:tcPr>
          <w:p w:rsidR="00DE7D10" w:rsidRPr="0055218E" w:rsidRDefault="00E22ADF" w:rsidP="002B1B61">
            <w:pPr>
              <w:pStyle w:val="Encabezadodeseccin"/>
              <w:rPr>
                <w:b/>
                <w:sz w:val="18"/>
                <w:szCs w:val="18"/>
                <w:lang w:val="es-MX"/>
              </w:rPr>
            </w:pP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at</w:t>
            </w:r>
            <w:r w:rsidR="002B1B61" w:rsidRPr="0055218E">
              <w:rPr>
                <w:b/>
                <w:color w:val="auto"/>
                <w:sz w:val="18"/>
                <w:szCs w:val="18"/>
                <w:lang w:val="es-ES"/>
              </w:rPr>
              <w:t>T</w:t>
            </w: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itud</w:t>
            </w:r>
            <w:r w:rsidR="002B1B61" w:rsidRPr="0055218E">
              <w:rPr>
                <w:b/>
                <w:color w:val="auto"/>
                <w:sz w:val="18"/>
                <w:szCs w:val="18"/>
                <w:lang w:val="es-ES"/>
              </w:rPr>
              <w:t>E</w:t>
            </w:r>
          </w:p>
        </w:tc>
      </w:tr>
      <w:tr w:rsidR="00DC51FB" w:rsidRPr="004A1AA4" w:rsidTr="008904DC">
        <w:tc>
          <w:tcPr>
            <w:tcW w:w="8035" w:type="dxa"/>
            <w:gridSpan w:val="3"/>
            <w:tcMar>
              <w:bottom w:w="259" w:type="dxa"/>
            </w:tcMar>
          </w:tcPr>
          <w:p w:rsidR="00C93A82" w:rsidRPr="0055218E" w:rsidRDefault="00410556" w:rsidP="00257552">
            <w:pPr>
              <w:spacing w:line="240" w:lineRule="auto"/>
              <w:rPr>
                <w:rFonts w:eastAsia="Times New Roman" w:cs="Times New Roman"/>
                <w:sz w:val="18"/>
                <w:szCs w:val="18"/>
                <w:lang w:eastAsia="es-MX"/>
              </w:rPr>
            </w:pP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-  I’m a very respons</w:t>
            </w:r>
            <w:r w:rsidR="007D20F1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i</w:t>
            </w: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ble person, with strong commitment </w:t>
            </w:r>
            <w:r w:rsidR="004C44F2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with my job and duties.</w:t>
            </w:r>
          </w:p>
          <w:p w:rsidR="00C93A82" w:rsidRPr="0055218E" w:rsidRDefault="00464F1D" w:rsidP="00257552">
            <w:pPr>
              <w:spacing w:line="240" w:lineRule="auto"/>
              <w:rPr>
                <w:rFonts w:eastAsia="Times New Roman" w:cs="Times New Roman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sz w:val="18"/>
                <w:szCs w:val="18"/>
                <w:lang w:eastAsia="es-MX"/>
              </w:rPr>
              <w:t>-  I’m always looking for the</w:t>
            </w:r>
            <w:r w:rsidR="00EB2D57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 be</w:t>
            </w:r>
            <w:r w:rsidR="007B2C7A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tter way to solve the </w:t>
            </w:r>
            <w:r w:rsidR="00B51087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issues but being </w:t>
            </w:r>
            <w:r w:rsidR="007B2C7A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cautious.</w:t>
            </w:r>
          </w:p>
          <w:p w:rsidR="00C93A82" w:rsidRPr="0055218E" w:rsidRDefault="00B71EBB" w:rsidP="00257552">
            <w:pPr>
              <w:spacing w:line="240" w:lineRule="auto"/>
              <w:rPr>
                <w:rFonts w:eastAsia="Times New Roman" w:cs="Times New Roman"/>
                <w:sz w:val="18"/>
                <w:szCs w:val="18"/>
                <w:lang w:eastAsia="es-MX"/>
              </w:rPr>
            </w:pP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-  If I</w:t>
            </w:r>
            <w:r w:rsidR="002976A0">
              <w:rPr>
                <w:rFonts w:eastAsia="Times New Roman" w:cs="Times New Roman"/>
                <w:sz w:val="18"/>
                <w:szCs w:val="18"/>
                <w:lang w:eastAsia="es-MX"/>
              </w:rPr>
              <w:t>´m facing</w:t>
            </w: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 difficult situation</w:t>
            </w:r>
            <w:r w:rsidR="002976A0">
              <w:rPr>
                <w:rFonts w:eastAsia="Times New Roman" w:cs="Times New Roman"/>
                <w:sz w:val="18"/>
                <w:szCs w:val="18"/>
                <w:lang w:eastAsia="es-MX"/>
              </w:rPr>
              <w:t>s</w:t>
            </w: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, I tend to </w:t>
            </w:r>
            <w:r w:rsidR="002976A0">
              <w:rPr>
                <w:rFonts w:eastAsia="Times New Roman" w:cs="Times New Roman"/>
                <w:sz w:val="18"/>
                <w:szCs w:val="18"/>
                <w:lang w:eastAsia="es-MX"/>
              </w:rPr>
              <w:t>analyze them</w:t>
            </w:r>
            <w:r w:rsidR="00827562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 to find the best solution </w:t>
            </w:r>
            <w:r w:rsidR="002976A0">
              <w:rPr>
                <w:rFonts w:eastAsia="Times New Roman" w:cs="Times New Roman"/>
                <w:sz w:val="18"/>
                <w:szCs w:val="18"/>
                <w:lang w:eastAsia="es-MX"/>
              </w:rPr>
              <w:t>for each</w:t>
            </w:r>
            <w:r w:rsidR="00827562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.</w:t>
            </w:r>
          </w:p>
          <w:p w:rsidR="000816C1" w:rsidRPr="0055218E" w:rsidRDefault="00C80C02" w:rsidP="007E12A8">
            <w:pPr>
              <w:spacing w:line="240" w:lineRule="auto"/>
              <w:rPr>
                <w:sz w:val="18"/>
                <w:szCs w:val="18"/>
              </w:rPr>
            </w:pP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-  The responsibility</w:t>
            </w:r>
            <w:r w:rsidR="00CC55E2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, hard work and team working </w:t>
            </w: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are </w:t>
            </w:r>
            <w:r w:rsidR="00CC55E2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my three </w:t>
            </w:r>
            <w:r w:rsidR="00EE4B8E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>favorite</w:t>
            </w:r>
            <w:r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 rules.  </w:t>
            </w:r>
            <w:r w:rsidR="00B71EBB" w:rsidRPr="0055218E">
              <w:rPr>
                <w:rFonts w:eastAsia="Times New Roman" w:cs="Times New Roman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F060F3" w:rsidTr="008904DC">
        <w:tc>
          <w:tcPr>
            <w:tcW w:w="8035" w:type="dxa"/>
            <w:gridSpan w:val="3"/>
            <w:vAlign w:val="center"/>
          </w:tcPr>
          <w:p w:rsidR="00007B27" w:rsidRDefault="00F060F3" w:rsidP="00455964">
            <w:pPr>
              <w:pStyle w:val="Encabezadodeseccin"/>
              <w:rPr>
                <w:b/>
                <w:color w:val="auto"/>
                <w:sz w:val="18"/>
                <w:szCs w:val="18"/>
                <w:lang w:val="es-ES"/>
              </w:rPr>
            </w:pP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WORK EXPERIENCE</w:t>
            </w:r>
          </w:p>
          <w:p w:rsidR="00455964" w:rsidRPr="0055218E" w:rsidRDefault="00455964" w:rsidP="00455964">
            <w:pPr>
              <w:pStyle w:val="Encabezadodeseccin"/>
              <w:rPr>
                <w:sz w:val="18"/>
                <w:szCs w:val="18"/>
              </w:rPr>
            </w:pPr>
          </w:p>
        </w:tc>
      </w:tr>
      <w:tr w:rsidR="00F060F3" w:rsidRPr="008D3BEF" w:rsidTr="008904DC">
        <w:tc>
          <w:tcPr>
            <w:tcW w:w="4795" w:type="dxa"/>
            <w:gridSpan w:val="2"/>
          </w:tcPr>
          <w:p w:rsidR="00F060F3" w:rsidRPr="0055218E" w:rsidRDefault="00F25024" w:rsidP="008F1631">
            <w:pPr>
              <w:pStyle w:val="Negrita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IBM</w:t>
            </w:r>
            <w:r w:rsidR="008F1631" w:rsidRPr="0055218E">
              <w:rPr>
                <w:sz w:val="18"/>
                <w:szCs w:val="18"/>
              </w:rPr>
              <w:t xml:space="preserve"> </w:t>
            </w:r>
            <w:r w:rsidRPr="0055218E">
              <w:rPr>
                <w:sz w:val="18"/>
                <w:szCs w:val="18"/>
              </w:rPr>
              <w:t>Mexico</w:t>
            </w:r>
          </w:p>
        </w:tc>
        <w:tc>
          <w:tcPr>
            <w:tcW w:w="3240" w:type="dxa"/>
          </w:tcPr>
          <w:p w:rsidR="00F060F3" w:rsidRPr="0055218E" w:rsidRDefault="00377F44" w:rsidP="004F75AE">
            <w:pPr>
              <w:pStyle w:val="Fechas"/>
              <w:jc w:val="left"/>
              <w:rPr>
                <w:sz w:val="18"/>
                <w:szCs w:val="18"/>
              </w:rPr>
            </w:pPr>
            <w:sdt>
              <w:sdtPr>
                <w:rPr>
                  <w:color w:val="auto"/>
                  <w:sz w:val="18"/>
                  <w:szCs w:val="18"/>
                </w:rPr>
                <w:id w:val="270558851"/>
                <w:placeholder>
                  <w:docPart w:val="802A4901F6B9431392E2816AC915D4A2"/>
                </w:placeholder>
                <w:date w:fullDate="2011-03-10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4F75AE">
                  <w:rPr>
                    <w:color w:val="auto"/>
                    <w:sz w:val="18"/>
                    <w:szCs w:val="18"/>
                    <w:lang w:val="es-ES_tradnl"/>
                  </w:rPr>
                  <w:t>10/03/2011</w:t>
                </w:r>
              </w:sdtContent>
            </w:sdt>
            <w:r w:rsidR="00F060F3" w:rsidRPr="0055218E">
              <w:rPr>
                <w:color w:val="auto"/>
                <w:sz w:val="18"/>
                <w:szCs w:val="18"/>
              </w:rPr>
              <w:t xml:space="preserve"> — </w:t>
            </w:r>
            <w:sdt>
              <w:sdtPr>
                <w:rPr>
                  <w:color w:val="auto"/>
                  <w:sz w:val="18"/>
                  <w:szCs w:val="18"/>
                </w:rPr>
                <w:id w:val="270558854"/>
                <w:placeholder>
                  <w:docPart w:val="67A68969DA2D475196ADF3398F5F0E1D"/>
                </w:placeholder>
                <w:date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60F3" w:rsidRPr="0055218E">
                  <w:rPr>
                    <w:color w:val="auto"/>
                    <w:sz w:val="18"/>
                    <w:szCs w:val="18"/>
                  </w:rPr>
                  <w:t>Current</w:t>
                </w:r>
              </w:sdtContent>
            </w:sdt>
          </w:p>
        </w:tc>
      </w:tr>
      <w:tr w:rsidR="00F060F3" w:rsidRPr="007B1EC5" w:rsidTr="008904DC">
        <w:tc>
          <w:tcPr>
            <w:tcW w:w="8035" w:type="dxa"/>
            <w:gridSpan w:val="3"/>
            <w:tcMar>
              <w:bottom w:w="115" w:type="dxa"/>
            </w:tcMar>
          </w:tcPr>
          <w:sdt>
            <w:sdtPr>
              <w:rPr>
                <w:sz w:val="18"/>
                <w:szCs w:val="18"/>
              </w:rPr>
              <w:id w:val="737166375"/>
              <w:placeholder>
                <w:docPart w:val="10A1F5720FD243AFBF7E6437CE9298B3"/>
              </w:placeholder>
            </w:sdtPr>
            <w:sdtEndPr/>
            <w:sdtContent>
              <w:p w:rsidR="00F060F3" w:rsidRPr="0055218E" w:rsidRDefault="009E624E" w:rsidP="00B92330">
                <w:pPr>
                  <w:pStyle w:val="Cursiva"/>
                  <w:rPr>
                    <w:sz w:val="18"/>
                    <w:szCs w:val="18"/>
                  </w:rPr>
                </w:pPr>
                <w:r w:rsidRPr="0055218E">
                  <w:rPr>
                    <w:sz w:val="18"/>
                    <w:szCs w:val="18"/>
                  </w:rPr>
                  <w:t>El Salto</w:t>
                </w:r>
                <w:r w:rsidR="007C384F" w:rsidRPr="0055218E">
                  <w:rPr>
                    <w:sz w:val="18"/>
                    <w:szCs w:val="18"/>
                  </w:rPr>
                  <w:t>,</w:t>
                </w:r>
                <w:r w:rsidRPr="0055218E">
                  <w:rPr>
                    <w:sz w:val="18"/>
                    <w:szCs w:val="18"/>
                  </w:rPr>
                  <w:t xml:space="preserve"> Jalisco.</w:t>
                </w:r>
              </w:p>
            </w:sdtContent>
          </w:sdt>
          <w:p w:rsidR="00304FEF" w:rsidRPr="002D0D63" w:rsidRDefault="00D90CB3" w:rsidP="00257552">
            <w:pPr>
              <w:pStyle w:val="Prrafodelista1"/>
              <w:rPr>
                <w:rFonts w:asciiTheme="majorHAnsi" w:hAnsiTheme="majorHAnsi"/>
                <w:sz w:val="18"/>
                <w:szCs w:val="18"/>
              </w:rPr>
            </w:pPr>
            <w:r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UNIX</w:t>
            </w:r>
            <w:r w:rsidR="00F0632D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/</w:t>
            </w:r>
            <w:r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AIX</w:t>
            </w:r>
            <w:r w:rsidR="008C62C7"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 xml:space="preserve"> </w:t>
            </w:r>
            <w:r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and Linux</w:t>
            </w:r>
            <w:r w:rsidR="008C62C7"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 xml:space="preserve"> s</w:t>
            </w:r>
            <w:r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ystem administration</w:t>
            </w:r>
            <w:r w:rsidR="00854722"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 xml:space="preserve"> </w:t>
            </w:r>
            <w:r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included users and hardware</w:t>
            </w:r>
            <w:r w:rsidR="00304FEF" w:rsidRPr="002D0D63">
              <w:rPr>
                <w:rFonts w:asciiTheme="majorHAnsi" w:hAnsiTheme="majorHAnsi" w:cs="Corbel"/>
                <w:color w:val="000000"/>
                <w:w w:val="106"/>
                <w:sz w:val="18"/>
                <w:szCs w:val="18"/>
              </w:rPr>
              <w:t>.</w:t>
            </w:r>
          </w:p>
          <w:p w:rsidR="00F060F3" w:rsidRPr="0055218E" w:rsidRDefault="00D90CB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 </w:t>
            </w:r>
            <w:r w:rsidR="009D4D9C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AIX file system administration </w:t>
            </w:r>
            <w:r w:rsidR="00165618">
              <w:rPr>
                <w:rFonts w:ascii="Corbel" w:hAnsi="Corbel" w:cs="Corbel"/>
                <w:color w:val="000000"/>
                <w:sz w:val="18"/>
                <w:szCs w:val="18"/>
              </w:rPr>
              <w:t>with</w:t>
            </w:r>
            <w:r w:rsidR="009D4D9C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 Logical Volume Manager, P</w:t>
            </w:r>
            <w:r w:rsidR="009C116E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hysical </w:t>
            </w:r>
            <w:r w:rsidR="009D4D9C" w:rsidRPr="0055218E">
              <w:rPr>
                <w:rFonts w:ascii="Corbel" w:hAnsi="Corbel" w:cs="Corbel"/>
                <w:color w:val="000000"/>
                <w:sz w:val="18"/>
                <w:szCs w:val="18"/>
              </w:rPr>
              <w:t>V</w:t>
            </w:r>
            <w:r w:rsidR="009C116E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olume </w:t>
            </w:r>
            <w:r w:rsidR="009D4D9C" w:rsidRPr="0055218E">
              <w:rPr>
                <w:rFonts w:ascii="Corbel" w:hAnsi="Corbel" w:cs="Corbel"/>
                <w:color w:val="000000"/>
                <w:sz w:val="18"/>
                <w:szCs w:val="18"/>
              </w:rPr>
              <w:t>M</w:t>
            </w:r>
            <w:r w:rsidR="009C116E" w:rsidRPr="0055218E">
              <w:rPr>
                <w:rFonts w:ascii="Corbel" w:hAnsi="Corbel" w:cs="Corbel"/>
                <w:color w:val="000000"/>
                <w:sz w:val="18"/>
                <w:szCs w:val="18"/>
              </w:rPr>
              <w:t>anager</w:t>
            </w:r>
            <w:r w:rsidR="009D4D9C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 and ODM.</w:t>
            </w:r>
          </w:p>
          <w:p w:rsidR="00120443" w:rsidRPr="0055218E" w:rsidRDefault="00120443" w:rsidP="00257552">
            <w:pPr>
              <w:pStyle w:val="Prrafodelista1"/>
              <w:rPr>
                <w:rFonts w:asciiTheme="majorHAnsi" w:hAnsiTheme="majorHAnsi"/>
                <w:sz w:val="18"/>
                <w:szCs w:val="18"/>
              </w:rPr>
            </w:pPr>
            <w:r w:rsidRPr="0055218E">
              <w:rPr>
                <w:rFonts w:asciiTheme="majorHAnsi" w:hAnsiTheme="majorHAnsi"/>
                <w:sz w:val="18"/>
                <w:szCs w:val="18"/>
              </w:rPr>
              <w:t xml:space="preserve">System Security Administrator role to ensure </w:t>
            </w:r>
            <w:r w:rsidR="00F21F2D" w:rsidRPr="0055218E">
              <w:rPr>
                <w:rFonts w:asciiTheme="majorHAnsi" w:hAnsiTheme="majorHAnsi"/>
                <w:sz w:val="18"/>
                <w:szCs w:val="18"/>
              </w:rPr>
              <w:t xml:space="preserve">that </w:t>
            </w:r>
            <w:r w:rsidRPr="0055218E">
              <w:rPr>
                <w:rFonts w:asciiTheme="majorHAnsi" w:hAnsiTheme="majorHAnsi"/>
                <w:sz w:val="18"/>
                <w:szCs w:val="18"/>
              </w:rPr>
              <w:t>every system is compliant with the security policy.</w:t>
            </w:r>
          </w:p>
          <w:p w:rsidR="00F060F3" w:rsidRPr="0055218E" w:rsidRDefault="00A322E7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Verification of every system for new vulnerabilities</w:t>
            </w:r>
            <w:r w:rsidR="00F060F3" w:rsidRPr="0055218E">
              <w:rPr>
                <w:sz w:val="18"/>
                <w:szCs w:val="18"/>
              </w:rPr>
              <w:t>.</w:t>
            </w:r>
          </w:p>
          <w:p w:rsidR="00F060F3" w:rsidRDefault="00EC0080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In case of some vulnerabilities or issues are found, make sure</w:t>
            </w:r>
            <w:r w:rsidR="001923D5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 that </w:t>
            </w: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these </w:t>
            </w:r>
            <w:r w:rsidR="001923D5" w:rsidRPr="0055218E">
              <w:rPr>
                <w:rFonts w:ascii="Corbel" w:hAnsi="Corbel" w:cs="Corbel"/>
                <w:color w:val="000000"/>
                <w:sz w:val="18"/>
                <w:szCs w:val="18"/>
              </w:rPr>
              <w:t>are being solved by installing the proper patch</w:t>
            </w:r>
            <w:r w:rsidR="00503E04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 or fix</w:t>
            </w:r>
            <w:r w:rsidR="00F060F3" w:rsidRPr="0055218E">
              <w:rPr>
                <w:sz w:val="18"/>
                <w:szCs w:val="18"/>
              </w:rPr>
              <w:t>.</w:t>
            </w:r>
          </w:p>
          <w:p w:rsidR="00435C00" w:rsidRDefault="00435C00" w:rsidP="00257552">
            <w:pPr>
              <w:pStyle w:val="Prrafode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Virtualization with LPAR, DLPARS and WPARS</w:t>
            </w:r>
            <w:r w:rsidR="00C06058">
              <w:rPr>
                <w:sz w:val="18"/>
                <w:szCs w:val="18"/>
              </w:rPr>
              <w:t xml:space="preserve"> using </w:t>
            </w:r>
            <w:proofErr w:type="spellStart"/>
            <w:r w:rsidR="00C06058">
              <w:rPr>
                <w:sz w:val="18"/>
                <w:szCs w:val="18"/>
              </w:rPr>
              <w:t>PowerVM</w:t>
            </w:r>
            <w:proofErr w:type="spellEnd"/>
            <w:r w:rsidR="00C06058">
              <w:rPr>
                <w:sz w:val="18"/>
                <w:szCs w:val="18"/>
              </w:rPr>
              <w:t xml:space="preserve"> and HMC</w:t>
            </w:r>
            <w:r>
              <w:rPr>
                <w:sz w:val="18"/>
                <w:szCs w:val="18"/>
              </w:rPr>
              <w:t>.</w:t>
            </w:r>
          </w:p>
          <w:p w:rsidR="00762464" w:rsidRDefault="00762464" w:rsidP="00257552">
            <w:pPr>
              <w:pStyle w:val="Prrafode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Virtualization with </w:t>
            </w:r>
            <w:proofErr w:type="spellStart"/>
            <w:r w:rsidR="00AD22C0">
              <w:rPr>
                <w:sz w:val="18"/>
                <w:szCs w:val="18"/>
              </w:rPr>
              <w:t>Vmware</w:t>
            </w:r>
            <w:proofErr w:type="spellEnd"/>
            <w:r w:rsidR="00AD22C0">
              <w:rPr>
                <w:sz w:val="18"/>
                <w:szCs w:val="18"/>
              </w:rPr>
              <w:t xml:space="preserve"> </w:t>
            </w:r>
            <w:proofErr w:type="spellStart"/>
            <w:r w:rsidR="00AD22C0">
              <w:rPr>
                <w:sz w:val="18"/>
                <w:szCs w:val="18"/>
              </w:rPr>
              <w:t>EXsi</w:t>
            </w:r>
            <w:proofErr w:type="spellEnd"/>
            <w:r w:rsidR="00AD22C0">
              <w:rPr>
                <w:sz w:val="18"/>
                <w:szCs w:val="18"/>
              </w:rPr>
              <w:t xml:space="preserve"> 5.1</w:t>
            </w:r>
            <w:r w:rsidR="00FC65DE">
              <w:rPr>
                <w:sz w:val="18"/>
                <w:szCs w:val="18"/>
              </w:rPr>
              <w:t>.</w:t>
            </w:r>
            <w:r w:rsidR="00AD22C0">
              <w:rPr>
                <w:sz w:val="18"/>
                <w:szCs w:val="18"/>
              </w:rPr>
              <w:t xml:space="preserve"> </w:t>
            </w:r>
          </w:p>
          <w:p w:rsidR="006E631A" w:rsidRPr="0055218E" w:rsidRDefault="006E631A" w:rsidP="00257552">
            <w:pPr>
              <w:pStyle w:val="Prrafodelista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NetBackup</w:t>
            </w:r>
            <w:proofErr w:type="spellEnd"/>
            <w:r>
              <w:rPr>
                <w:sz w:val="18"/>
                <w:szCs w:val="18"/>
              </w:rPr>
              <w:t xml:space="preserve"> administration included installation, configuration and restores.</w:t>
            </w:r>
          </w:p>
          <w:p w:rsidR="00F060F3" w:rsidRPr="0055218E" w:rsidRDefault="00922D6E" w:rsidP="00257552">
            <w:pPr>
              <w:pStyle w:val="Prrafodelista1"/>
              <w:rPr>
                <w:sz w:val="18"/>
                <w:szCs w:val="18"/>
              </w:rPr>
            </w:pPr>
            <w:r>
              <w:rPr>
                <w:rFonts w:ascii="Corbel" w:hAnsi="Corbel" w:cs="Corbel"/>
                <w:color w:val="000000"/>
                <w:sz w:val="18"/>
                <w:szCs w:val="18"/>
              </w:rPr>
              <w:t>Customer c</w:t>
            </w:r>
            <w:r w:rsidR="004A6FF3" w:rsidRPr="0055218E">
              <w:rPr>
                <w:rFonts w:ascii="Corbel" w:hAnsi="Corbel" w:cs="Corbel"/>
                <w:color w:val="000000"/>
                <w:sz w:val="18"/>
                <w:szCs w:val="18"/>
              </w:rPr>
              <w:t>oordination</w:t>
            </w:r>
            <w:r>
              <w:rPr>
                <w:rFonts w:ascii="Corbel" w:hAnsi="Corbel" w:cs="Corbel"/>
                <w:color w:val="000000"/>
                <w:sz w:val="18"/>
                <w:szCs w:val="18"/>
              </w:rPr>
              <w:t xml:space="preserve"> </w:t>
            </w:r>
            <w:r w:rsidR="004A6FF3" w:rsidRPr="0055218E">
              <w:rPr>
                <w:rFonts w:ascii="Corbel" w:hAnsi="Corbel" w:cs="Corbel"/>
                <w:color w:val="000000"/>
                <w:sz w:val="18"/>
                <w:szCs w:val="18"/>
              </w:rPr>
              <w:t>for every path or fix that must be installed</w:t>
            </w:r>
            <w:r>
              <w:rPr>
                <w:rFonts w:ascii="Corbel" w:hAnsi="Corbel" w:cs="Corbel"/>
                <w:color w:val="000000"/>
                <w:sz w:val="18"/>
                <w:szCs w:val="18"/>
              </w:rPr>
              <w:t xml:space="preserve"> on the systems</w:t>
            </w:r>
            <w:r w:rsidR="00F060F3" w:rsidRPr="0055218E">
              <w:rPr>
                <w:sz w:val="18"/>
                <w:szCs w:val="18"/>
              </w:rPr>
              <w:t>.</w:t>
            </w:r>
          </w:p>
          <w:p w:rsidR="00F060F3" w:rsidRPr="0055218E" w:rsidRDefault="00E0059F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Support to other teammates with AIX issues as LPARS, DLPARS, WPARS,</w:t>
            </w:r>
            <w:r w:rsidR="00EF6D3C"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 </w:t>
            </w: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VIOS, </w:t>
            </w:r>
            <w:proofErr w:type="spellStart"/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PowerVM</w:t>
            </w:r>
            <w:proofErr w:type="spellEnd"/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HMC</w:t>
            </w:r>
            <w:proofErr w:type="gramEnd"/>
            <w:r w:rsidR="00F060F3" w:rsidRPr="0055218E">
              <w:rPr>
                <w:sz w:val="18"/>
                <w:szCs w:val="18"/>
              </w:rPr>
              <w:t>.</w:t>
            </w:r>
          </w:p>
          <w:p w:rsidR="00F060F3" w:rsidRPr="0055218E" w:rsidRDefault="00944701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rFonts w:ascii="Corbel" w:hAnsi="Corbel" w:cs="Corbel"/>
                <w:color w:val="000000"/>
                <w:sz w:val="18"/>
                <w:szCs w:val="18"/>
              </w:rPr>
              <w:t>TSM client backup software installation, configuration and administration</w:t>
            </w:r>
            <w:r w:rsidR="00F060F3" w:rsidRPr="0055218E">
              <w:rPr>
                <w:sz w:val="18"/>
                <w:szCs w:val="18"/>
              </w:rPr>
              <w:t>.</w:t>
            </w:r>
          </w:p>
          <w:p w:rsidR="00F060F3" w:rsidRPr="0055218E" w:rsidRDefault="00F060F3" w:rsidP="00257552">
            <w:pPr>
              <w:pStyle w:val="Prrafodelista1"/>
              <w:numPr>
                <w:ilvl w:val="0"/>
                <w:numId w:val="0"/>
              </w:numPr>
              <w:ind w:left="360" w:hanging="216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-    </w:t>
            </w:r>
            <w:r w:rsidR="00EE6A77" w:rsidRPr="0055218E">
              <w:rPr>
                <w:rFonts w:ascii="Corbel" w:hAnsi="Corbel" w:cs="Corbel"/>
                <w:color w:val="000000"/>
                <w:sz w:val="18"/>
                <w:szCs w:val="18"/>
              </w:rPr>
              <w:t>Shell scripting programming for customer needs</w:t>
            </w:r>
            <w:r w:rsidRPr="0055218E">
              <w:rPr>
                <w:sz w:val="18"/>
                <w:szCs w:val="18"/>
              </w:rPr>
              <w:t>.</w:t>
            </w:r>
          </w:p>
          <w:p w:rsidR="004219E4" w:rsidRDefault="004219E4" w:rsidP="00F454D9">
            <w:pPr>
              <w:pStyle w:val="Prrafodelista1"/>
              <w:numPr>
                <w:ilvl w:val="0"/>
                <w:numId w:val="0"/>
              </w:numPr>
              <w:ind w:left="360" w:hanging="216"/>
              <w:rPr>
                <w:b/>
                <w:sz w:val="18"/>
                <w:szCs w:val="18"/>
                <w:lang w:val="es-MX"/>
              </w:rPr>
            </w:pPr>
          </w:p>
          <w:p w:rsidR="005674C3" w:rsidRPr="009E09E8" w:rsidRDefault="009E09E8" w:rsidP="00F454D9">
            <w:pPr>
              <w:pStyle w:val="Prrafodelista1"/>
              <w:numPr>
                <w:ilvl w:val="0"/>
                <w:numId w:val="0"/>
              </w:numPr>
              <w:ind w:left="360" w:hanging="216"/>
              <w:rPr>
                <w:b/>
                <w:sz w:val="18"/>
                <w:szCs w:val="18"/>
              </w:rPr>
            </w:pPr>
            <w:r w:rsidRPr="009E09E8">
              <w:rPr>
                <w:b/>
                <w:sz w:val="18"/>
                <w:szCs w:val="18"/>
              </w:rPr>
              <w:t>Perot Systems/</w:t>
            </w:r>
            <w:r w:rsidR="005674C3" w:rsidRPr="009E09E8">
              <w:rPr>
                <w:b/>
                <w:sz w:val="18"/>
                <w:szCs w:val="18"/>
              </w:rPr>
              <w:t>Dell Computer Services</w:t>
            </w:r>
            <w:r w:rsidR="00F454D9" w:rsidRPr="009E09E8">
              <w:rPr>
                <w:b/>
                <w:sz w:val="18"/>
                <w:szCs w:val="18"/>
              </w:rPr>
              <w:t xml:space="preserve">                                                        </w:t>
            </w:r>
            <w:r w:rsidR="0047582D">
              <w:rPr>
                <w:b/>
                <w:sz w:val="18"/>
                <w:szCs w:val="18"/>
              </w:rPr>
              <w:t xml:space="preserve">                   </w:t>
            </w:r>
            <w:r w:rsidR="00F87FDE" w:rsidRPr="009E09E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709866374"/>
                <w:placeholder>
                  <w:docPart w:val="835FB9299CF6473884517D0C7C685479"/>
                </w:placeholder>
                <w:date w:fullDate="2007-04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D02F5B" w:rsidRPr="009E09E8">
                  <w:rPr>
                    <w:sz w:val="18"/>
                    <w:szCs w:val="18"/>
                  </w:rPr>
                  <w:t>01/04/2007</w:t>
                </w:r>
              </w:sdtContent>
            </w:sdt>
            <w:r w:rsidR="00F454D9" w:rsidRPr="009E09E8">
              <w:rPr>
                <w:sz w:val="18"/>
                <w:szCs w:val="18"/>
              </w:rPr>
              <w:t xml:space="preserve"> — </w:t>
            </w:r>
            <w:r w:rsidR="00510438" w:rsidRPr="009E09E8">
              <w:rPr>
                <w:sz w:val="18"/>
                <w:szCs w:val="18"/>
              </w:rPr>
              <w:t>09</w:t>
            </w:r>
            <w:r w:rsidR="009706C4" w:rsidRPr="009E09E8">
              <w:rPr>
                <w:sz w:val="18"/>
                <w:szCs w:val="18"/>
              </w:rPr>
              <w:t>/</w:t>
            </w:r>
            <w:r w:rsidR="00510438" w:rsidRPr="009E09E8">
              <w:rPr>
                <w:sz w:val="18"/>
                <w:szCs w:val="18"/>
              </w:rPr>
              <w:t>15</w:t>
            </w:r>
            <w:r w:rsidR="009706C4" w:rsidRPr="009E09E8">
              <w:rPr>
                <w:sz w:val="18"/>
                <w:szCs w:val="18"/>
              </w:rPr>
              <w:t>/2011</w:t>
            </w:r>
          </w:p>
          <w:p w:rsidR="005674C3" w:rsidRPr="0055218E" w:rsidRDefault="005674C3" w:rsidP="004E5E26">
            <w:pPr>
              <w:pStyle w:val="Prrafodelista1"/>
              <w:numPr>
                <w:ilvl w:val="0"/>
                <w:numId w:val="0"/>
              </w:numPr>
              <w:ind w:left="360"/>
              <w:jc w:val="both"/>
              <w:rPr>
                <w:i/>
                <w:sz w:val="18"/>
                <w:szCs w:val="18"/>
                <w:lang w:val="es-MX"/>
              </w:rPr>
            </w:pPr>
            <w:r w:rsidRPr="0055218E">
              <w:rPr>
                <w:i/>
                <w:sz w:val="18"/>
                <w:szCs w:val="18"/>
                <w:lang w:val="es-MX"/>
              </w:rPr>
              <w:t>Guadalajara, Jalisco.</w:t>
            </w:r>
          </w:p>
          <w:p w:rsidR="005674C3" w:rsidRPr="0055218E" w:rsidRDefault="005674C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UNIX-AIX, Linux, Solaris and HP-UX system administration included users, hardware, printer queues and </w:t>
            </w:r>
            <w:proofErr w:type="spellStart"/>
            <w:r w:rsidRPr="0055218E">
              <w:rPr>
                <w:sz w:val="18"/>
                <w:szCs w:val="18"/>
              </w:rPr>
              <w:t>MkSysb</w:t>
            </w:r>
            <w:proofErr w:type="spellEnd"/>
            <w:r w:rsidRPr="0055218E">
              <w:rPr>
                <w:sz w:val="18"/>
                <w:szCs w:val="18"/>
              </w:rPr>
              <w:t xml:space="preserve"> backups.</w:t>
            </w:r>
          </w:p>
          <w:p w:rsidR="005674C3" w:rsidRPr="0055218E" w:rsidRDefault="005674C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AIX file system administration included Logical Volume Manager, PVM and ODM.</w:t>
            </w:r>
          </w:p>
          <w:p w:rsidR="005674C3" w:rsidRPr="0055218E" w:rsidRDefault="005674C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TSM client backup software installation, configuration and administration.</w:t>
            </w:r>
          </w:p>
          <w:p w:rsidR="005674C3" w:rsidRPr="0055218E" w:rsidRDefault="0069082D" w:rsidP="00257552">
            <w:pPr>
              <w:pStyle w:val="Prrafode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EMC </w:t>
            </w:r>
            <w:r w:rsidR="005674C3" w:rsidRPr="0055218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</w:t>
            </w:r>
            <w:r w:rsidR="005674C3" w:rsidRPr="0055218E">
              <w:rPr>
                <w:sz w:val="18"/>
                <w:szCs w:val="18"/>
              </w:rPr>
              <w:t xml:space="preserve"> administration.</w:t>
            </w:r>
          </w:p>
          <w:p w:rsidR="005674C3" w:rsidRPr="0055218E" w:rsidRDefault="005674C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EMC </w:t>
            </w:r>
            <w:proofErr w:type="spellStart"/>
            <w:r w:rsidRPr="0055218E">
              <w:rPr>
                <w:sz w:val="18"/>
                <w:szCs w:val="18"/>
              </w:rPr>
              <w:t>PowerPath</w:t>
            </w:r>
            <w:proofErr w:type="spellEnd"/>
            <w:r w:rsidRPr="0055218E">
              <w:rPr>
                <w:sz w:val="18"/>
                <w:szCs w:val="18"/>
              </w:rPr>
              <w:t xml:space="preserve"> software installation and configuration.</w:t>
            </w:r>
          </w:p>
          <w:p w:rsidR="005674C3" w:rsidRPr="0055218E" w:rsidRDefault="005674C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IBM flash-copy technology administration.</w:t>
            </w:r>
          </w:p>
          <w:p w:rsidR="00475516" w:rsidRDefault="005674C3" w:rsidP="00507BD9">
            <w:pPr>
              <w:pStyle w:val="Prrafodelista1"/>
              <w:rPr>
                <w:sz w:val="18"/>
                <w:szCs w:val="18"/>
              </w:rPr>
            </w:pPr>
            <w:r w:rsidRPr="00475516">
              <w:rPr>
                <w:sz w:val="18"/>
                <w:szCs w:val="18"/>
              </w:rPr>
              <w:t>Client and IBM negotiation role for contract renewals and hardware replacement.</w:t>
            </w:r>
          </w:p>
          <w:p w:rsidR="005674C3" w:rsidRPr="00475516" w:rsidRDefault="005674C3" w:rsidP="00507BD9">
            <w:pPr>
              <w:pStyle w:val="Prrafodelista1"/>
              <w:rPr>
                <w:sz w:val="18"/>
                <w:szCs w:val="18"/>
              </w:rPr>
            </w:pPr>
            <w:r w:rsidRPr="00475516">
              <w:rPr>
                <w:sz w:val="18"/>
                <w:szCs w:val="18"/>
              </w:rPr>
              <w:t>Shell scripting programming for customer needs.</w:t>
            </w:r>
          </w:p>
          <w:p w:rsidR="00D11A0C" w:rsidRPr="0055218E" w:rsidRDefault="00D11A0C" w:rsidP="00570DFF">
            <w:pPr>
              <w:pStyle w:val="Prrafodelista1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</w:p>
        </w:tc>
      </w:tr>
      <w:tr w:rsidR="00F060F3" w:rsidRPr="004A4645" w:rsidTr="008904DC">
        <w:tc>
          <w:tcPr>
            <w:tcW w:w="4795" w:type="dxa"/>
            <w:gridSpan w:val="2"/>
          </w:tcPr>
          <w:p w:rsidR="00F060F3" w:rsidRPr="0055218E" w:rsidRDefault="00F060F3" w:rsidP="00D036ED">
            <w:pPr>
              <w:pStyle w:val="Negrita"/>
              <w:jc w:val="both"/>
              <w:rPr>
                <w:sz w:val="18"/>
                <w:szCs w:val="18"/>
                <w:lang w:val="es-MX"/>
              </w:rPr>
            </w:pPr>
            <w:r w:rsidRPr="0055218E">
              <w:rPr>
                <w:sz w:val="18"/>
                <w:szCs w:val="18"/>
                <w:lang w:val="es-MX"/>
              </w:rPr>
              <w:lastRenderedPageBreak/>
              <w:t>Secretaria de Seguridad Pública Federal</w:t>
            </w:r>
          </w:p>
        </w:tc>
        <w:tc>
          <w:tcPr>
            <w:tcW w:w="3240" w:type="dxa"/>
          </w:tcPr>
          <w:p w:rsidR="00F060F3" w:rsidRPr="0055218E" w:rsidRDefault="00377F44" w:rsidP="001F473C">
            <w:pPr>
              <w:pStyle w:val="Fechas"/>
              <w:rPr>
                <w:sz w:val="18"/>
                <w:szCs w:val="18"/>
                <w:lang w:val="es-ES"/>
              </w:rPr>
            </w:pPr>
            <w:sdt>
              <w:sdtPr>
                <w:rPr>
                  <w:color w:val="auto"/>
                  <w:sz w:val="18"/>
                  <w:szCs w:val="18"/>
                </w:rPr>
                <w:id w:val="270558858"/>
                <w:placeholder>
                  <w:docPart w:val="5BD303917C644198A79D87385042066F"/>
                </w:placeholder>
                <w:date w:fullDate="2000-06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60F3" w:rsidRPr="00BD3522">
                  <w:rPr>
                    <w:color w:val="auto"/>
                    <w:sz w:val="18"/>
                    <w:szCs w:val="18"/>
                  </w:rPr>
                  <w:t>01/06/2000</w:t>
                </w:r>
              </w:sdtContent>
            </w:sdt>
            <w:r w:rsidR="00F060F3" w:rsidRPr="00BD3522">
              <w:rPr>
                <w:color w:val="auto"/>
                <w:sz w:val="18"/>
                <w:szCs w:val="18"/>
              </w:rPr>
              <w:t xml:space="preserve"> — </w:t>
            </w:r>
            <w:sdt>
              <w:sdtPr>
                <w:rPr>
                  <w:color w:val="auto"/>
                  <w:sz w:val="18"/>
                  <w:szCs w:val="18"/>
                </w:rPr>
                <w:id w:val="270558861"/>
                <w:placeholder>
                  <w:docPart w:val="758E34BEB35C4B4E8AEACB6A1F9902A7"/>
                </w:placeholder>
                <w:date w:fullDate="2007-03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60F3" w:rsidRPr="00BD3522">
                  <w:rPr>
                    <w:color w:val="auto"/>
                    <w:sz w:val="18"/>
                    <w:szCs w:val="18"/>
                  </w:rPr>
                  <w:t>01/03/2007</w:t>
                </w:r>
              </w:sdtContent>
            </w:sdt>
          </w:p>
        </w:tc>
      </w:tr>
      <w:tr w:rsidR="00F060F3" w:rsidRPr="00D008F7" w:rsidTr="008904DC">
        <w:tc>
          <w:tcPr>
            <w:tcW w:w="8035" w:type="dxa"/>
            <w:gridSpan w:val="3"/>
            <w:tcMar>
              <w:bottom w:w="115" w:type="dxa"/>
            </w:tcMar>
          </w:tcPr>
          <w:p w:rsidR="00F060F3" w:rsidRPr="0055218E" w:rsidRDefault="00F060F3" w:rsidP="00D036ED">
            <w:pPr>
              <w:pStyle w:val="Cursiva"/>
              <w:jc w:val="both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Mexico</w:t>
            </w:r>
            <w:r w:rsidR="00A80E5A" w:rsidRPr="0055218E">
              <w:rPr>
                <w:sz w:val="18"/>
                <w:szCs w:val="18"/>
              </w:rPr>
              <w:t xml:space="preserve"> City</w:t>
            </w:r>
            <w:r w:rsidRPr="0055218E">
              <w:rPr>
                <w:sz w:val="18"/>
                <w:szCs w:val="18"/>
              </w:rPr>
              <w:t>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Versant Data Base administration and configuration.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UNIX-AIX systems administration included backups, users and storage.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LAN administration for performance </w:t>
            </w:r>
            <w:r w:rsidR="001072BA">
              <w:rPr>
                <w:sz w:val="18"/>
                <w:szCs w:val="18"/>
              </w:rPr>
              <w:t>analysis</w:t>
            </w:r>
            <w:r w:rsidRPr="0055218E">
              <w:rPr>
                <w:sz w:val="18"/>
                <w:szCs w:val="18"/>
              </w:rPr>
              <w:t xml:space="preserve"> with the firewall team.</w:t>
            </w:r>
            <w:r w:rsidR="008273E8">
              <w:rPr>
                <w:sz w:val="18"/>
                <w:szCs w:val="18"/>
              </w:rPr>
              <w:t xml:space="preserve"> 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DB creation and modification for Versant tune up.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WAN administration with more than 500 remote pcs and 1500 users for DB information.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Installation and configuration of remote devices as PDA’s and </w:t>
            </w:r>
            <w:proofErr w:type="spellStart"/>
            <w:r w:rsidRPr="0055218E">
              <w:rPr>
                <w:sz w:val="18"/>
                <w:szCs w:val="18"/>
              </w:rPr>
              <w:t>MorphoScan</w:t>
            </w:r>
            <w:proofErr w:type="spellEnd"/>
            <w:r w:rsidRPr="0055218E">
              <w:rPr>
                <w:sz w:val="18"/>
                <w:szCs w:val="18"/>
              </w:rPr>
              <w:t xml:space="preserve"> for data upload and update. </w:t>
            </w:r>
          </w:p>
        </w:tc>
      </w:tr>
      <w:tr w:rsidR="00F060F3" w:rsidRPr="004A4645" w:rsidTr="008904DC">
        <w:tc>
          <w:tcPr>
            <w:tcW w:w="4795" w:type="dxa"/>
            <w:gridSpan w:val="2"/>
          </w:tcPr>
          <w:p w:rsidR="00F060F3" w:rsidRPr="0055218E" w:rsidRDefault="00F060F3" w:rsidP="00D62999">
            <w:pPr>
              <w:pStyle w:val="Negrita"/>
              <w:jc w:val="both"/>
              <w:rPr>
                <w:sz w:val="18"/>
                <w:szCs w:val="18"/>
                <w:lang w:val="es-ES"/>
              </w:rPr>
            </w:pPr>
            <w:proofErr w:type="spellStart"/>
            <w:r w:rsidRPr="0055218E">
              <w:rPr>
                <w:sz w:val="18"/>
                <w:szCs w:val="18"/>
              </w:rPr>
              <w:t>PoderNet</w:t>
            </w:r>
            <w:proofErr w:type="spellEnd"/>
          </w:p>
        </w:tc>
        <w:tc>
          <w:tcPr>
            <w:tcW w:w="3240" w:type="dxa"/>
          </w:tcPr>
          <w:p w:rsidR="00F060F3" w:rsidRPr="0055218E" w:rsidRDefault="00377F44" w:rsidP="001F473C">
            <w:pPr>
              <w:pStyle w:val="Fechas"/>
              <w:rPr>
                <w:sz w:val="18"/>
                <w:szCs w:val="18"/>
                <w:lang w:val="es-ES"/>
              </w:rPr>
            </w:pPr>
            <w:sdt>
              <w:sdtPr>
                <w:rPr>
                  <w:color w:val="auto"/>
                  <w:sz w:val="18"/>
                  <w:szCs w:val="18"/>
                </w:rPr>
                <w:id w:val="270558866"/>
                <w:placeholder>
                  <w:docPart w:val="CFCD1621668444A8B39583EABB0BE7A5"/>
                </w:placeholder>
                <w:date w:fullDate="1999-03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60F3" w:rsidRPr="0055218E">
                  <w:rPr>
                    <w:color w:val="auto"/>
                    <w:sz w:val="18"/>
                    <w:szCs w:val="18"/>
                    <w:lang w:val="es-ES_tradnl"/>
                  </w:rPr>
                  <w:t>01/03/1999</w:t>
                </w:r>
              </w:sdtContent>
            </w:sdt>
            <w:r w:rsidR="00F060F3" w:rsidRPr="0055218E">
              <w:rPr>
                <w:color w:val="auto"/>
                <w:sz w:val="18"/>
                <w:szCs w:val="18"/>
                <w:lang w:val="es-ES"/>
              </w:rPr>
              <w:t xml:space="preserve"> — </w:t>
            </w:r>
            <w:sdt>
              <w:sdtPr>
                <w:rPr>
                  <w:color w:val="auto"/>
                  <w:sz w:val="18"/>
                  <w:szCs w:val="18"/>
                </w:rPr>
                <w:id w:val="270558869"/>
                <w:placeholder>
                  <w:docPart w:val="83C2C503F93247F2AF0DA4653AFEE076"/>
                </w:placeholder>
                <w:date w:fullDate="2000-05-01T00:00:00Z">
                  <w:dateFormat w:val="dd/MM/yyyy"/>
                  <w:lid w:val="es-ES_tradnl"/>
                  <w:storeMappedDataAs w:val="dateTime"/>
                  <w:calendar w:val="gregorian"/>
                </w:date>
              </w:sdtPr>
              <w:sdtEndPr/>
              <w:sdtContent>
                <w:r w:rsidR="00F060F3" w:rsidRPr="0055218E">
                  <w:rPr>
                    <w:color w:val="auto"/>
                    <w:sz w:val="18"/>
                    <w:szCs w:val="18"/>
                    <w:lang w:val="es-ES_tradnl"/>
                  </w:rPr>
                  <w:t>01/05/2000</w:t>
                </w:r>
              </w:sdtContent>
            </w:sdt>
          </w:p>
        </w:tc>
      </w:tr>
      <w:tr w:rsidR="00F060F3" w:rsidRPr="00D008F7" w:rsidTr="008904DC">
        <w:tc>
          <w:tcPr>
            <w:tcW w:w="8035" w:type="dxa"/>
            <w:gridSpan w:val="3"/>
            <w:tcMar>
              <w:bottom w:w="115" w:type="dxa"/>
            </w:tcMar>
          </w:tcPr>
          <w:p w:rsidR="00F060F3" w:rsidRPr="0055218E" w:rsidRDefault="00F060F3" w:rsidP="00D62999">
            <w:pPr>
              <w:pStyle w:val="Cursiva"/>
              <w:jc w:val="both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Mexico</w:t>
            </w:r>
            <w:r w:rsidR="00BF2D4C" w:rsidRPr="0055218E">
              <w:rPr>
                <w:sz w:val="18"/>
                <w:szCs w:val="18"/>
              </w:rPr>
              <w:t xml:space="preserve"> </w:t>
            </w:r>
            <w:proofErr w:type="gramStart"/>
            <w:r w:rsidR="00BF2D4C" w:rsidRPr="0055218E">
              <w:rPr>
                <w:sz w:val="18"/>
                <w:szCs w:val="18"/>
              </w:rPr>
              <w:t>City</w:t>
            </w:r>
            <w:r w:rsidRPr="0055218E">
              <w:rPr>
                <w:sz w:val="18"/>
                <w:szCs w:val="18"/>
              </w:rPr>
              <w:t xml:space="preserve"> .</w:t>
            </w:r>
            <w:proofErr w:type="gramEnd"/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proofErr w:type="spellStart"/>
            <w:r w:rsidRPr="0055218E">
              <w:rPr>
                <w:sz w:val="18"/>
                <w:szCs w:val="18"/>
              </w:rPr>
              <w:t>RedHat</w:t>
            </w:r>
            <w:proofErr w:type="spellEnd"/>
            <w:r w:rsidRPr="0055218E">
              <w:rPr>
                <w:sz w:val="18"/>
                <w:szCs w:val="18"/>
              </w:rPr>
              <w:t xml:space="preserve"> and </w:t>
            </w:r>
            <w:proofErr w:type="spellStart"/>
            <w:r w:rsidRPr="0055218E">
              <w:rPr>
                <w:sz w:val="18"/>
                <w:szCs w:val="18"/>
              </w:rPr>
              <w:t>Suse</w:t>
            </w:r>
            <w:proofErr w:type="spellEnd"/>
            <w:r w:rsidRPr="0055218E">
              <w:rPr>
                <w:sz w:val="18"/>
                <w:szCs w:val="18"/>
              </w:rPr>
              <w:t xml:space="preserve"> Linux system</w:t>
            </w:r>
            <w:r w:rsidR="009853C4">
              <w:rPr>
                <w:sz w:val="18"/>
                <w:szCs w:val="18"/>
              </w:rPr>
              <w:t xml:space="preserve"> </w:t>
            </w:r>
            <w:r w:rsidRPr="0055218E">
              <w:rPr>
                <w:sz w:val="18"/>
                <w:szCs w:val="18"/>
              </w:rPr>
              <w:t>administration.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  <w:lang w:val="es-MX"/>
              </w:rPr>
            </w:pPr>
            <w:r w:rsidRPr="0055218E">
              <w:rPr>
                <w:sz w:val="18"/>
                <w:szCs w:val="18"/>
                <w:lang w:val="es-MX"/>
              </w:rPr>
              <w:t xml:space="preserve">Cisco </w:t>
            </w:r>
            <w:r w:rsidRPr="0055218E">
              <w:rPr>
                <w:sz w:val="18"/>
                <w:szCs w:val="18"/>
              </w:rPr>
              <w:t>routers</w:t>
            </w:r>
            <w:r w:rsidRPr="0055218E">
              <w:rPr>
                <w:sz w:val="18"/>
                <w:szCs w:val="18"/>
                <w:lang w:val="es-MX"/>
              </w:rPr>
              <w:t xml:space="preserve"> </w:t>
            </w:r>
            <w:r w:rsidRPr="0055218E">
              <w:rPr>
                <w:sz w:val="18"/>
                <w:szCs w:val="18"/>
              </w:rPr>
              <w:t>administration</w:t>
            </w:r>
            <w:r w:rsidRPr="0055218E">
              <w:rPr>
                <w:sz w:val="18"/>
                <w:szCs w:val="18"/>
                <w:lang w:val="es-MX"/>
              </w:rPr>
              <w:t xml:space="preserve">. 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Email, DNS, FTP and Telnet </w:t>
            </w:r>
            <w:proofErr w:type="gramStart"/>
            <w:r w:rsidRPr="0055218E">
              <w:rPr>
                <w:sz w:val="18"/>
                <w:szCs w:val="18"/>
              </w:rPr>
              <w:t>servers</w:t>
            </w:r>
            <w:proofErr w:type="gramEnd"/>
            <w:r w:rsidRPr="0055218E">
              <w:rPr>
                <w:sz w:val="18"/>
                <w:szCs w:val="18"/>
              </w:rPr>
              <w:t xml:space="preserve"> administration.</w:t>
            </w:r>
          </w:p>
          <w:p w:rsidR="00F060F3" w:rsidRPr="0055218E" w:rsidRDefault="00F060F3" w:rsidP="00257552">
            <w:pPr>
              <w:pStyle w:val="Prrafodelista1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 xml:space="preserve">Network security administration as vulnerability scanning, securing ports and servers. </w:t>
            </w:r>
          </w:p>
        </w:tc>
      </w:tr>
      <w:tr w:rsidR="00F060F3" w:rsidRPr="004A4645" w:rsidTr="00C05B58">
        <w:tc>
          <w:tcPr>
            <w:tcW w:w="4795" w:type="dxa"/>
            <w:gridSpan w:val="2"/>
            <w:vAlign w:val="center"/>
          </w:tcPr>
          <w:p w:rsidR="00F060F3" w:rsidRPr="0055218E" w:rsidRDefault="00F060F3" w:rsidP="00973943">
            <w:pPr>
              <w:pStyle w:val="Negrita"/>
              <w:jc w:val="both"/>
              <w:rPr>
                <w:sz w:val="18"/>
                <w:szCs w:val="18"/>
                <w:lang w:val="es-ES"/>
              </w:rPr>
            </w:pPr>
            <w:r w:rsidRPr="0055218E">
              <w:rPr>
                <w:sz w:val="18"/>
                <w:szCs w:val="18"/>
                <w:lang w:val="es-ES"/>
              </w:rPr>
              <w:t>EDUCATION</w:t>
            </w:r>
          </w:p>
          <w:p w:rsidR="00F060F3" w:rsidRPr="0055218E" w:rsidRDefault="00F060F3" w:rsidP="00973943">
            <w:pPr>
              <w:pStyle w:val="Negrita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3240" w:type="dxa"/>
          </w:tcPr>
          <w:p w:rsidR="00F060F3" w:rsidRPr="0055218E" w:rsidRDefault="00F060F3" w:rsidP="005D22A7">
            <w:pPr>
              <w:pStyle w:val="Fechas"/>
              <w:rPr>
                <w:sz w:val="18"/>
                <w:szCs w:val="18"/>
                <w:lang w:val="es-ES"/>
              </w:rPr>
            </w:pPr>
          </w:p>
        </w:tc>
      </w:tr>
      <w:tr w:rsidR="00F060F3" w:rsidRPr="00934686" w:rsidTr="007C5F99">
        <w:trPr>
          <w:trHeight w:val="576"/>
        </w:trPr>
        <w:tc>
          <w:tcPr>
            <w:tcW w:w="8035" w:type="dxa"/>
            <w:gridSpan w:val="3"/>
            <w:tcMar>
              <w:bottom w:w="259" w:type="dxa"/>
            </w:tcMar>
          </w:tcPr>
          <w:p w:rsidR="00934686" w:rsidRPr="00934686" w:rsidRDefault="00F060F3" w:rsidP="0066452C">
            <w:pPr>
              <w:pStyle w:val="Prrafodelista1"/>
              <w:rPr>
                <w:sz w:val="18"/>
                <w:szCs w:val="18"/>
              </w:rPr>
            </w:pPr>
            <w:r w:rsidRPr="003C276A">
              <w:rPr>
                <w:b/>
                <w:sz w:val="18"/>
                <w:szCs w:val="18"/>
              </w:rPr>
              <w:t xml:space="preserve">Bachelor Degree in Computer Systems </w:t>
            </w:r>
            <w:r w:rsidR="00934686" w:rsidRPr="003C276A">
              <w:rPr>
                <w:b/>
                <w:sz w:val="18"/>
                <w:szCs w:val="18"/>
              </w:rPr>
              <w:t xml:space="preserve">                                                                      </w:t>
            </w:r>
          </w:p>
          <w:p w:rsidR="0097568F" w:rsidRPr="0097568F" w:rsidRDefault="0097568F" w:rsidP="00987F8B">
            <w:pPr>
              <w:pStyle w:val="Prrafodelista1"/>
              <w:numPr>
                <w:ilvl w:val="0"/>
                <w:numId w:val="0"/>
              </w:numPr>
              <w:ind w:left="36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-  </w:t>
            </w:r>
            <w:r w:rsidR="00F060F3" w:rsidRPr="0055218E">
              <w:rPr>
                <w:sz w:val="18"/>
                <w:szCs w:val="18"/>
                <w:lang w:val="es-ES"/>
              </w:rPr>
              <w:t xml:space="preserve">Universidad del Valle </w:t>
            </w:r>
            <w:r w:rsidR="00F060F3" w:rsidRPr="0055218E">
              <w:rPr>
                <w:sz w:val="18"/>
                <w:szCs w:val="18"/>
                <w:lang w:val="es-MX"/>
              </w:rPr>
              <w:t>de México</w:t>
            </w:r>
            <w:r>
              <w:rPr>
                <w:sz w:val="18"/>
                <w:szCs w:val="18"/>
                <w:lang w:val="es-MX"/>
              </w:rPr>
              <w:t>.</w:t>
            </w:r>
            <w:r w:rsidR="007B1307">
              <w:rPr>
                <w:sz w:val="18"/>
                <w:szCs w:val="18"/>
                <w:lang w:val="es-MX"/>
              </w:rPr>
              <w:t xml:space="preserve">                                                                                      </w:t>
            </w:r>
            <w:r w:rsidR="007B1307" w:rsidRPr="002E2FEF">
              <w:rPr>
                <w:sz w:val="18"/>
                <w:szCs w:val="18"/>
                <w:lang w:val="es-MX"/>
              </w:rPr>
              <w:t>2007-2010</w:t>
            </w:r>
          </w:p>
          <w:p w:rsidR="00F060F3" w:rsidRPr="0055218E" w:rsidRDefault="00987F8B" w:rsidP="00046958">
            <w:pPr>
              <w:pStyle w:val="Prrafodelista1"/>
              <w:numPr>
                <w:ilvl w:val="0"/>
                <w:numId w:val="0"/>
              </w:numPr>
              <w:ind w:left="360" w:hanging="216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    </w:t>
            </w:r>
            <w:r w:rsidR="0097568F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 xml:space="preserve"> </w:t>
            </w:r>
            <w:r w:rsidR="0097568F">
              <w:rPr>
                <w:sz w:val="18"/>
                <w:szCs w:val="18"/>
                <w:lang w:val="es-ES"/>
              </w:rPr>
              <w:t xml:space="preserve">- </w:t>
            </w:r>
            <w:r w:rsidR="00046958">
              <w:rPr>
                <w:sz w:val="18"/>
                <w:szCs w:val="18"/>
                <w:lang w:val="es-ES"/>
              </w:rPr>
              <w:t>Guadalajara</w:t>
            </w:r>
            <w:r w:rsidR="00F060F3" w:rsidRPr="0055218E">
              <w:rPr>
                <w:sz w:val="18"/>
                <w:szCs w:val="18"/>
                <w:lang w:val="es-ES"/>
              </w:rPr>
              <w:t>, Jalisco.</w:t>
            </w:r>
          </w:p>
        </w:tc>
      </w:tr>
      <w:tr w:rsidR="00F060F3" w:rsidRPr="0095793D" w:rsidTr="00C05B58"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60F3" w:rsidRPr="0055218E" w:rsidRDefault="00F060F3" w:rsidP="00EF0F7A">
            <w:pPr>
              <w:pStyle w:val="Encabezadodeseccin"/>
              <w:jc w:val="both"/>
              <w:rPr>
                <w:b/>
                <w:color w:val="auto"/>
                <w:sz w:val="18"/>
                <w:szCs w:val="18"/>
                <w:lang w:val="es-ES"/>
              </w:rPr>
            </w:pP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Professional training</w:t>
            </w:r>
          </w:p>
          <w:p w:rsidR="00F060F3" w:rsidRPr="0055218E" w:rsidRDefault="00F060F3" w:rsidP="00EF0F7A">
            <w:pPr>
              <w:pStyle w:val="Encabezadodeseccin"/>
              <w:jc w:val="both"/>
              <w:rPr>
                <w:b/>
                <w:color w:val="auto"/>
                <w:sz w:val="18"/>
                <w:szCs w:val="18"/>
                <w:lang w:val="es-E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0"/>
              <w:gridCol w:w="2005"/>
            </w:tblGrid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55218E">
                    <w:rPr>
                      <w:lang w:val="fr-FR"/>
                    </w:rPr>
                    <w:t xml:space="preserve">Versant </w:t>
                  </w:r>
                  <w:proofErr w:type="spellStart"/>
                  <w:r w:rsidRPr="0055218E">
                    <w:rPr>
                      <w:lang w:val="fr-FR"/>
                    </w:rPr>
                    <w:t>Database</w:t>
                  </w:r>
                  <w:proofErr w:type="spellEnd"/>
                  <w:r w:rsidRPr="0055218E">
                    <w:rPr>
                      <w:lang w:val="fr-FR"/>
                    </w:rPr>
                    <w:t xml:space="preserve"> and </w:t>
                  </w:r>
                  <w:proofErr w:type="spellStart"/>
                  <w:r w:rsidRPr="0055218E">
                    <w:rPr>
                      <w:lang w:val="fr-FR"/>
                    </w:rPr>
                    <w:t>Biometrics</w:t>
                  </w:r>
                  <w:proofErr w:type="spellEnd"/>
                  <w:r w:rsidRPr="0055218E">
                    <w:rPr>
                      <w:lang w:val="fr-FR"/>
                    </w:rPr>
                    <w:t xml:space="preserve"> </w:t>
                  </w:r>
                  <w:proofErr w:type="spellStart"/>
                  <w:r w:rsidRPr="0055218E">
                    <w:rPr>
                      <w:lang w:val="fr-FR"/>
                    </w:rPr>
                    <w:t>Systems</w:t>
                  </w:r>
                  <w:proofErr w:type="spellEnd"/>
                  <w:r w:rsidRPr="0055218E">
                    <w:rPr>
                      <w:lang w:val="fr-FR"/>
                    </w:rPr>
                    <w:t xml:space="preserve"> 6.0.5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lang w:val="en-US"/>
                    </w:rPr>
                  </w:pPr>
                  <w:r w:rsidRPr="0055218E">
                    <w:rPr>
                      <w:sz w:val="18"/>
                      <w:szCs w:val="18"/>
                      <w:lang w:val="fr-FR"/>
                    </w:rPr>
                    <w:t>SAGEM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55218E">
                    <w:rPr>
                      <w:lang w:val="fr-FR"/>
                    </w:rPr>
                    <w:t xml:space="preserve">Versant </w:t>
                  </w:r>
                  <w:proofErr w:type="spellStart"/>
                  <w:r w:rsidRPr="0055218E">
                    <w:rPr>
                      <w:lang w:val="fr-FR"/>
                    </w:rPr>
                    <w:t>Database</w:t>
                  </w:r>
                  <w:proofErr w:type="spellEnd"/>
                  <w:r w:rsidRPr="0055218E">
                    <w:rPr>
                      <w:lang w:val="fr-FR"/>
                    </w:rPr>
                    <w:t xml:space="preserve"> and </w:t>
                  </w:r>
                  <w:proofErr w:type="spellStart"/>
                  <w:r w:rsidRPr="0055218E">
                    <w:rPr>
                      <w:lang w:val="fr-FR"/>
                    </w:rPr>
                    <w:t>Biometric</w:t>
                  </w:r>
                  <w:proofErr w:type="spellEnd"/>
                  <w:r w:rsidRPr="0055218E">
                    <w:rPr>
                      <w:lang w:val="fr-FR"/>
                    </w:rPr>
                    <w:t xml:space="preserve"> </w:t>
                  </w:r>
                  <w:proofErr w:type="spellStart"/>
                  <w:r w:rsidRPr="0055218E">
                    <w:rPr>
                      <w:lang w:val="fr-FR"/>
                    </w:rPr>
                    <w:t>Systems</w:t>
                  </w:r>
                  <w:proofErr w:type="spellEnd"/>
                  <w:r w:rsidRPr="0055218E">
                    <w:rPr>
                      <w:lang w:val="fr-FR"/>
                    </w:rPr>
                    <w:t xml:space="preserve">  5.8.0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lang w:val="en-US"/>
                    </w:rPr>
                  </w:pPr>
                  <w:r w:rsidRPr="0055218E">
                    <w:rPr>
                      <w:sz w:val="18"/>
                      <w:szCs w:val="18"/>
                      <w:lang w:val="fr-FR"/>
                    </w:rPr>
                    <w:t>SAGEM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proofErr w:type="spellStart"/>
                  <w:r w:rsidRPr="0055218E">
                    <w:rPr>
                      <w:lang w:val="fr-FR"/>
                    </w:rPr>
                    <w:t>Informatic</w:t>
                  </w:r>
                  <w:proofErr w:type="spellEnd"/>
                  <w:r w:rsidRPr="0055218E">
                    <w:rPr>
                      <w:lang w:val="fr-FR"/>
                    </w:rPr>
                    <w:t xml:space="preserve"> Security </w:t>
                  </w:r>
                  <w:proofErr w:type="spellStart"/>
                  <w:r w:rsidRPr="0055218E">
                    <w:rPr>
                      <w:lang w:val="fr-FR"/>
                    </w:rPr>
                    <w:t>Systems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lang w:val="en-US"/>
                    </w:rPr>
                  </w:pPr>
                  <w:r w:rsidRPr="0055218E">
                    <w:rPr>
                      <w:sz w:val="18"/>
                      <w:szCs w:val="18"/>
                      <w:lang w:val="fr-FR"/>
                    </w:rPr>
                    <w:t>SAGEM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55218E">
                    <w:rPr>
                      <w:lang w:val="fr-FR"/>
                    </w:rPr>
                    <w:t xml:space="preserve">Sybase </w:t>
                  </w:r>
                  <w:proofErr w:type="spellStart"/>
                  <w:r w:rsidRPr="0055218E">
                    <w:rPr>
                      <w:lang w:val="fr-FR"/>
                    </w:rPr>
                    <w:t>Database</w:t>
                  </w:r>
                  <w:proofErr w:type="spellEnd"/>
                  <w:r w:rsidRPr="0055218E">
                    <w:rPr>
                      <w:lang w:val="fr-FR"/>
                    </w:rPr>
                    <w:t xml:space="preserve"> and </w:t>
                  </w:r>
                  <w:proofErr w:type="spellStart"/>
                  <w:r w:rsidRPr="0055218E">
                    <w:rPr>
                      <w:lang w:val="fr-FR"/>
                    </w:rPr>
                    <w:t>Biometrics</w:t>
                  </w:r>
                  <w:proofErr w:type="spellEnd"/>
                  <w:r w:rsidRPr="0055218E">
                    <w:rPr>
                      <w:lang w:val="fr-FR"/>
                    </w:rPr>
                    <w:t xml:space="preserve"> </w:t>
                  </w:r>
                  <w:proofErr w:type="spellStart"/>
                  <w:r w:rsidRPr="0055218E">
                    <w:rPr>
                      <w:lang w:val="fr-FR"/>
                    </w:rPr>
                    <w:t>Systems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lang w:val="en-US"/>
                    </w:rPr>
                  </w:pPr>
                  <w:r w:rsidRPr="0055218E">
                    <w:rPr>
                      <w:sz w:val="18"/>
                      <w:szCs w:val="18"/>
                      <w:lang w:val="fr-FR"/>
                    </w:rPr>
                    <w:t>SAGEM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FD3203">
                    <w:rPr>
                      <w:lang w:val="fr-FR"/>
                    </w:rPr>
                    <w:t>Unix SCO Introduction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SCO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F20E4D" w:rsidP="00692B72">
                  <w:pPr>
                    <w:pStyle w:val="Prrafodelista1"/>
                    <w:rPr>
                      <w:lang w:val="en-US"/>
                    </w:rPr>
                  </w:pPr>
                  <w:r>
                    <w:rPr>
                      <w:lang w:val="fr-FR"/>
                    </w:rPr>
                    <w:t>Unix SCO Open Server 5.x</w:t>
                  </w:r>
                  <w:r w:rsidR="00692B72" w:rsidRPr="0055218E">
                    <w:rPr>
                      <w:lang w:val="fr-FR"/>
                    </w:rPr>
                    <w:t xml:space="preserve"> Administration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SCO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55218E">
                    <w:rPr>
                      <w:lang w:val="fr-FR"/>
                    </w:rPr>
                    <w:t>Unix SCO Networking TCP/IP Administration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SCO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FD3203" w:rsidRDefault="00692B72" w:rsidP="00692B72">
                  <w:pPr>
                    <w:pStyle w:val="Prrafodelista1"/>
                    <w:rPr>
                      <w:lang w:val="en-US"/>
                    </w:rPr>
                  </w:pPr>
                  <w:r w:rsidRPr="0055218E">
                    <w:rPr>
                      <w:lang w:val="fr-FR"/>
                    </w:rPr>
                    <w:t xml:space="preserve">Shell </w:t>
                  </w:r>
                  <w:proofErr w:type="spellStart"/>
                  <w:r w:rsidRPr="0055218E">
                    <w:rPr>
                      <w:lang w:val="fr-FR"/>
                    </w:rPr>
                    <w:t>Programming</w:t>
                  </w:r>
                  <w:proofErr w:type="spellEnd"/>
                  <w:r w:rsidRPr="0055218E">
                    <w:rPr>
                      <w:lang w:val="fr-FR"/>
                    </w:rPr>
                    <w:t xml:space="preserve"> for </w:t>
                  </w:r>
                  <w:proofErr w:type="spellStart"/>
                  <w:r w:rsidRPr="0055218E">
                    <w:rPr>
                      <w:lang w:val="fr-FR"/>
                    </w:rPr>
                    <w:t>Administrators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SCO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55218E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 w:rsidRPr="0055218E">
                    <w:rPr>
                      <w:lang w:val="fr-FR"/>
                    </w:rPr>
                    <w:t>HIPAA certification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Guadalajara,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55218E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AIX LPAR Configuration and Planning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IBM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Pr="0055218E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XIV Storage System </w:t>
                  </w:r>
                  <w:proofErr w:type="spellStart"/>
                  <w:r>
                    <w:rPr>
                      <w:lang w:val="fr-FR"/>
                    </w:rPr>
                    <w:t>Technical</w:t>
                  </w:r>
                  <w:proofErr w:type="spellEnd"/>
                  <w:r>
                    <w:rPr>
                      <w:lang w:val="fr-FR"/>
                    </w:rPr>
                    <w:t xml:space="preserve"> Training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IBM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SAN Technologies                                                                                                              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D3203">
                    <w:rPr>
                      <w:sz w:val="18"/>
                      <w:szCs w:val="18"/>
                      <w:lang w:val="en-US"/>
                    </w:rPr>
                    <w:t>IBM Mexico</w:t>
                  </w:r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Open-E (Storage Operating System)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fr-FR"/>
                    </w:rPr>
                  </w:pPr>
                  <w:r w:rsidRPr="00FD3203">
                    <w:rPr>
                      <w:sz w:val="18"/>
                      <w:szCs w:val="18"/>
                      <w:lang w:val="fr-FR"/>
                    </w:rPr>
                    <w:t xml:space="preserve">USA, </w:t>
                  </w:r>
                  <w:proofErr w:type="spellStart"/>
                  <w:r w:rsidRPr="00FD3203">
                    <w:rPr>
                      <w:sz w:val="18"/>
                      <w:szCs w:val="18"/>
                      <w:lang w:val="fr-FR"/>
                    </w:rPr>
                    <w:t>California</w:t>
                  </w:r>
                  <w:proofErr w:type="spellEnd"/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VMware </w:t>
                  </w:r>
                  <w:proofErr w:type="spellStart"/>
                  <w:r>
                    <w:rPr>
                      <w:lang w:val="fr-FR"/>
                    </w:rPr>
                    <w:t>EXSi</w:t>
                  </w:r>
                  <w:proofErr w:type="spellEnd"/>
                  <w:r>
                    <w:rPr>
                      <w:lang w:val="fr-FR"/>
                    </w:rPr>
                    <w:t xml:space="preserve"> 5.1</w:t>
                  </w:r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fr-FR"/>
                    </w:rPr>
                  </w:pPr>
                  <w:r w:rsidRPr="00FD3203">
                    <w:rPr>
                      <w:sz w:val="18"/>
                      <w:szCs w:val="18"/>
                      <w:lang w:val="fr-FR"/>
                    </w:rPr>
                    <w:t xml:space="preserve">USA, </w:t>
                  </w:r>
                  <w:proofErr w:type="spellStart"/>
                  <w:r w:rsidRPr="00FD3203">
                    <w:rPr>
                      <w:sz w:val="18"/>
                      <w:szCs w:val="18"/>
                      <w:lang w:val="fr-FR"/>
                    </w:rPr>
                    <w:t>California</w:t>
                  </w:r>
                  <w:proofErr w:type="spellEnd"/>
                </w:p>
              </w:tc>
            </w:tr>
            <w:tr w:rsidR="00692B72" w:rsidRPr="00FD3203" w:rsidTr="003C2029">
              <w:tc>
                <w:tcPr>
                  <w:tcW w:w="6658" w:type="dxa"/>
                </w:tcPr>
                <w:p w:rsidR="00692B72" w:rsidRDefault="00692B72" w:rsidP="00692B72">
                  <w:pPr>
                    <w:pStyle w:val="Prrafodelista1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Symantec </w:t>
                  </w:r>
                  <w:proofErr w:type="spellStart"/>
                  <w:r>
                    <w:rPr>
                      <w:lang w:val="fr-FR"/>
                    </w:rPr>
                    <w:t>Netbackup</w:t>
                  </w:r>
                  <w:proofErr w:type="spellEnd"/>
                </w:p>
              </w:tc>
              <w:tc>
                <w:tcPr>
                  <w:tcW w:w="2170" w:type="dxa"/>
                </w:tcPr>
                <w:p w:rsidR="00692B72" w:rsidRPr="00FD3203" w:rsidRDefault="00692B72" w:rsidP="00692B72">
                  <w:pPr>
                    <w:rPr>
                      <w:sz w:val="18"/>
                      <w:szCs w:val="18"/>
                      <w:lang w:val="fr-FR"/>
                    </w:rPr>
                  </w:pPr>
                  <w:r w:rsidRPr="00FD3203">
                    <w:rPr>
                      <w:sz w:val="18"/>
                      <w:szCs w:val="18"/>
                      <w:lang w:val="fr-FR"/>
                    </w:rPr>
                    <w:t>Troy, Michigan</w:t>
                  </w:r>
                </w:p>
              </w:tc>
            </w:tr>
          </w:tbl>
          <w:p w:rsidR="00816833" w:rsidRPr="0055218E" w:rsidRDefault="00816833" w:rsidP="00692B72">
            <w:pPr>
              <w:pStyle w:val="Prrafodelista1"/>
              <w:numPr>
                <w:ilvl w:val="0"/>
                <w:numId w:val="0"/>
              </w:numPr>
              <w:ind w:left="360"/>
              <w:rPr>
                <w:b/>
                <w:sz w:val="18"/>
                <w:szCs w:val="18"/>
                <w:lang w:val="fr-FR"/>
              </w:rPr>
            </w:pPr>
          </w:p>
        </w:tc>
      </w:tr>
      <w:tr w:rsidR="00F060F3" w:rsidRPr="009779DA" w:rsidTr="00C05B58"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144" w:type="dxa"/>
            </w:tcMar>
          </w:tcPr>
          <w:p w:rsidR="00F060F3" w:rsidRPr="00C86E73" w:rsidRDefault="00F060F3" w:rsidP="00371F5F">
            <w:pPr>
              <w:pStyle w:val="Prrafodelista1"/>
              <w:numPr>
                <w:ilvl w:val="0"/>
                <w:numId w:val="0"/>
              </w:numPr>
              <w:ind w:left="360" w:hanging="216"/>
              <w:jc w:val="both"/>
              <w:rPr>
                <w:sz w:val="18"/>
                <w:szCs w:val="18"/>
              </w:rPr>
            </w:pPr>
          </w:p>
        </w:tc>
      </w:tr>
      <w:tr w:rsidR="00F060F3" w:rsidTr="00DF5C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60F3" w:rsidRPr="0055218E" w:rsidRDefault="00F060F3" w:rsidP="00486E6E">
            <w:pPr>
              <w:pStyle w:val="Encabezadodeseccin"/>
              <w:jc w:val="both"/>
              <w:rPr>
                <w:b/>
                <w:color w:val="auto"/>
                <w:sz w:val="18"/>
                <w:szCs w:val="18"/>
                <w:lang w:val="es-ES"/>
              </w:rPr>
            </w:pPr>
            <w:r w:rsidRPr="0055218E">
              <w:rPr>
                <w:b/>
                <w:color w:val="auto"/>
                <w:sz w:val="18"/>
                <w:szCs w:val="18"/>
                <w:lang w:val="es-ES"/>
              </w:rPr>
              <w:t>Languages</w:t>
            </w:r>
          </w:p>
          <w:p w:rsidR="00F060F3" w:rsidRPr="0055218E" w:rsidRDefault="00F060F3" w:rsidP="00486E6E">
            <w:pPr>
              <w:pStyle w:val="Encabezadodeseccin"/>
              <w:jc w:val="both"/>
              <w:rPr>
                <w:b/>
                <w:sz w:val="18"/>
                <w:szCs w:val="18"/>
              </w:rPr>
            </w:pPr>
          </w:p>
        </w:tc>
      </w:tr>
      <w:tr w:rsidR="00F060F3" w:rsidRPr="002B3B82" w:rsidTr="001C46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60F3" w:rsidRPr="0055218E" w:rsidRDefault="00F060F3" w:rsidP="00DE6332">
            <w:pPr>
              <w:pStyle w:val="Prrafodelista1"/>
              <w:jc w:val="both"/>
              <w:rPr>
                <w:sz w:val="18"/>
                <w:szCs w:val="18"/>
              </w:rPr>
            </w:pPr>
            <w:r w:rsidRPr="0055218E">
              <w:rPr>
                <w:sz w:val="18"/>
                <w:szCs w:val="18"/>
              </w:rPr>
              <w:t>English with 90% of spoken and written with accent reduction by Berlitz.</w:t>
            </w:r>
          </w:p>
        </w:tc>
      </w:tr>
      <w:tr w:rsidR="00F060F3" w:rsidRPr="002B3B82" w:rsidTr="001C46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60F3" w:rsidRPr="002B3B82" w:rsidRDefault="00F060F3" w:rsidP="004B6323">
            <w:pPr>
              <w:pStyle w:val="Encabezadodeseccin"/>
              <w:rPr>
                <w:b/>
                <w:sz w:val="20"/>
              </w:rPr>
            </w:pPr>
          </w:p>
        </w:tc>
      </w:tr>
      <w:tr w:rsidR="00F060F3" w:rsidRPr="002B3B82" w:rsidTr="001C467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/>
        </w:trPr>
        <w:tc>
          <w:tcPr>
            <w:tcW w:w="8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60F3" w:rsidRPr="002B3B82" w:rsidRDefault="00F060F3" w:rsidP="00C73D7F">
            <w:pPr>
              <w:pStyle w:val="Prrafodelista1"/>
              <w:numPr>
                <w:ilvl w:val="0"/>
                <w:numId w:val="0"/>
              </w:numPr>
              <w:ind w:left="360"/>
              <w:rPr>
                <w:sz w:val="20"/>
              </w:rPr>
            </w:pPr>
          </w:p>
        </w:tc>
      </w:tr>
    </w:tbl>
    <w:p w:rsidR="00DC51FB" w:rsidRPr="002B3B82" w:rsidRDefault="00DC51FB"/>
    <w:sectPr w:rsidR="00DC51FB" w:rsidRPr="002B3B82" w:rsidSect="009779DA">
      <w:footerReference w:type="default" r:id="rId13"/>
      <w:pgSz w:w="11907" w:h="16839" w:code="9"/>
      <w:pgMar w:top="1440" w:right="180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F44" w:rsidRDefault="00377F44" w:rsidP="009E17E8">
      <w:pPr>
        <w:spacing w:line="240" w:lineRule="auto"/>
      </w:pPr>
      <w:r>
        <w:separator/>
      </w:r>
    </w:p>
  </w:endnote>
  <w:endnote w:type="continuationSeparator" w:id="0">
    <w:p w:rsidR="00377F44" w:rsidRDefault="00377F44" w:rsidP="009E1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18708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162845" w:rsidRPr="000A578C" w:rsidRDefault="002B41F5">
        <w:pPr>
          <w:pStyle w:val="Footer"/>
          <w:rPr>
            <w:color w:val="000000" w:themeColor="text1"/>
          </w:rPr>
        </w:pPr>
        <w:r w:rsidRPr="003D604F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682A2FB" wp14:editId="0CB37C7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B41F5" w:rsidRPr="003D604F" w:rsidRDefault="002B41F5">
                                <w:pPr>
                                  <w:jc w:val="center"/>
                                </w:pPr>
                                <w:r w:rsidRPr="003D604F">
                                  <w:fldChar w:fldCharType="begin"/>
                                </w:r>
                                <w:r w:rsidRPr="003D604F">
                                  <w:instrText>PAGE    \* MERGEFORMAT</w:instrText>
                                </w:r>
                                <w:r w:rsidRPr="003D604F">
                                  <w:fldChar w:fldCharType="separate"/>
                                </w:r>
                                <w:r w:rsidR="0018283D" w:rsidRPr="0018283D">
                                  <w:rPr>
                                    <w:noProof/>
                                    <w:lang w:val="es-ES"/>
                                  </w:rPr>
                                  <w:t>1</w:t>
                                </w:r>
                                <w:r w:rsidRPr="003D604F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2B41F5" w:rsidRPr="003D604F" w:rsidRDefault="002B41F5">
                          <w:pPr>
                            <w:jc w:val="center"/>
                          </w:pPr>
                          <w:r w:rsidRPr="003D604F">
                            <w:fldChar w:fldCharType="begin"/>
                          </w:r>
                          <w:r w:rsidRPr="003D604F">
                            <w:instrText>PAGE    \* MERGEFORMAT</w:instrText>
                          </w:r>
                          <w:r w:rsidRPr="003D604F">
                            <w:fldChar w:fldCharType="separate"/>
                          </w:r>
                          <w:r w:rsidR="0018283D" w:rsidRPr="0018283D">
                            <w:rPr>
                              <w:noProof/>
                              <w:lang w:val="es-ES"/>
                            </w:rPr>
                            <w:t>1</w:t>
                          </w:r>
                          <w:r w:rsidRPr="003D604F"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F44" w:rsidRDefault="00377F44" w:rsidP="009E17E8">
      <w:pPr>
        <w:spacing w:line="240" w:lineRule="auto"/>
      </w:pPr>
      <w:r>
        <w:separator/>
      </w:r>
    </w:p>
  </w:footnote>
  <w:footnote w:type="continuationSeparator" w:id="0">
    <w:p w:rsidR="00377F44" w:rsidRDefault="00377F44" w:rsidP="009E17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CDC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3B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DBC8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FBC0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012344"/>
    <w:multiLevelType w:val="hybridMultilevel"/>
    <w:tmpl w:val="5A5CCF10"/>
    <w:lvl w:ilvl="0" w:tplc="D0340EC0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F7B8B"/>
    <w:multiLevelType w:val="hybridMultilevel"/>
    <w:tmpl w:val="C7C20D4C"/>
    <w:lvl w:ilvl="0" w:tplc="6D62BA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53290"/>
    <w:multiLevelType w:val="hybridMultilevel"/>
    <w:tmpl w:val="EFD2E80E"/>
    <w:lvl w:ilvl="0" w:tplc="12B614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76BCC"/>
    <w:multiLevelType w:val="hybridMultilevel"/>
    <w:tmpl w:val="A25065F0"/>
    <w:lvl w:ilvl="0" w:tplc="9570963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93D60"/>
    <w:multiLevelType w:val="hybridMultilevel"/>
    <w:tmpl w:val="941ED220"/>
    <w:lvl w:ilvl="0" w:tplc="928C7D54">
      <w:start w:val="5"/>
      <w:numFmt w:val="bullet"/>
      <w:pStyle w:val="Prrafodelista1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413EB"/>
    <w:multiLevelType w:val="hybridMultilevel"/>
    <w:tmpl w:val="5F689CAC"/>
    <w:lvl w:ilvl="0" w:tplc="FE7ED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5"/>
  </w:num>
  <w:num w:numId="5">
    <w:abstractNumId w:val="22"/>
  </w:num>
  <w:num w:numId="6">
    <w:abstractNumId w:val="17"/>
  </w:num>
  <w:num w:numId="7">
    <w:abstractNumId w:val="23"/>
  </w:num>
  <w:num w:numId="8">
    <w:abstractNumId w:val="14"/>
  </w:num>
  <w:num w:numId="9">
    <w:abstractNumId w:val="18"/>
  </w:num>
  <w:num w:numId="10">
    <w:abstractNumId w:val="9"/>
  </w:num>
  <w:num w:numId="11">
    <w:abstractNumId w:val="24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21"/>
  </w:num>
  <w:num w:numId="22">
    <w:abstractNumId w:val="8"/>
  </w:num>
  <w:num w:numId="23">
    <w:abstractNumId w:val="7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EF"/>
    <w:rsid w:val="0000014D"/>
    <w:rsid w:val="00000E7C"/>
    <w:rsid w:val="00006D42"/>
    <w:rsid w:val="00007B27"/>
    <w:rsid w:val="00007F42"/>
    <w:rsid w:val="0001387C"/>
    <w:rsid w:val="000259D4"/>
    <w:rsid w:val="00026A6D"/>
    <w:rsid w:val="0003484A"/>
    <w:rsid w:val="00045941"/>
    <w:rsid w:val="00046958"/>
    <w:rsid w:val="00047521"/>
    <w:rsid w:val="00051630"/>
    <w:rsid w:val="00055103"/>
    <w:rsid w:val="00055D32"/>
    <w:rsid w:val="00066C24"/>
    <w:rsid w:val="00067982"/>
    <w:rsid w:val="000816C1"/>
    <w:rsid w:val="000820E5"/>
    <w:rsid w:val="0008794A"/>
    <w:rsid w:val="00094D9F"/>
    <w:rsid w:val="000A3D84"/>
    <w:rsid w:val="000A5489"/>
    <w:rsid w:val="000A578C"/>
    <w:rsid w:val="000B0388"/>
    <w:rsid w:val="000B7AB4"/>
    <w:rsid w:val="000C3E7E"/>
    <w:rsid w:val="000D3D27"/>
    <w:rsid w:val="000E13C5"/>
    <w:rsid w:val="000E15E2"/>
    <w:rsid w:val="000F1EB8"/>
    <w:rsid w:val="0010389F"/>
    <w:rsid w:val="0010540B"/>
    <w:rsid w:val="001072BA"/>
    <w:rsid w:val="001112B7"/>
    <w:rsid w:val="00115AEC"/>
    <w:rsid w:val="00120443"/>
    <w:rsid w:val="00122BCC"/>
    <w:rsid w:val="00122C37"/>
    <w:rsid w:val="00130918"/>
    <w:rsid w:val="001309D9"/>
    <w:rsid w:val="0013593D"/>
    <w:rsid w:val="00136CF5"/>
    <w:rsid w:val="001412E6"/>
    <w:rsid w:val="00144D40"/>
    <w:rsid w:val="001459FF"/>
    <w:rsid w:val="00150AD1"/>
    <w:rsid w:val="00153CED"/>
    <w:rsid w:val="00156A7C"/>
    <w:rsid w:val="00156BC5"/>
    <w:rsid w:val="00162845"/>
    <w:rsid w:val="0016473F"/>
    <w:rsid w:val="00165618"/>
    <w:rsid w:val="00173CE0"/>
    <w:rsid w:val="00174646"/>
    <w:rsid w:val="0018283D"/>
    <w:rsid w:val="0018511A"/>
    <w:rsid w:val="00191ED5"/>
    <w:rsid w:val="001921BA"/>
    <w:rsid w:val="001923D5"/>
    <w:rsid w:val="001A45FF"/>
    <w:rsid w:val="001C2CCE"/>
    <w:rsid w:val="001C30A2"/>
    <w:rsid w:val="001C467D"/>
    <w:rsid w:val="001C570C"/>
    <w:rsid w:val="001D1D9B"/>
    <w:rsid w:val="001D3117"/>
    <w:rsid w:val="001E37B3"/>
    <w:rsid w:val="001F473C"/>
    <w:rsid w:val="00202FE3"/>
    <w:rsid w:val="002115B9"/>
    <w:rsid w:val="00212594"/>
    <w:rsid w:val="0023203D"/>
    <w:rsid w:val="00241538"/>
    <w:rsid w:val="0024251A"/>
    <w:rsid w:val="0025153D"/>
    <w:rsid w:val="00255B96"/>
    <w:rsid w:val="00257552"/>
    <w:rsid w:val="00262960"/>
    <w:rsid w:val="00263088"/>
    <w:rsid w:val="0026537A"/>
    <w:rsid w:val="00265F70"/>
    <w:rsid w:val="00276A82"/>
    <w:rsid w:val="00280933"/>
    <w:rsid w:val="00284D8D"/>
    <w:rsid w:val="002949E3"/>
    <w:rsid w:val="00294D9D"/>
    <w:rsid w:val="002973F2"/>
    <w:rsid w:val="002976A0"/>
    <w:rsid w:val="00297E0D"/>
    <w:rsid w:val="002A34A7"/>
    <w:rsid w:val="002A40C5"/>
    <w:rsid w:val="002B1B61"/>
    <w:rsid w:val="002B2377"/>
    <w:rsid w:val="002B3B82"/>
    <w:rsid w:val="002B41F5"/>
    <w:rsid w:val="002B7936"/>
    <w:rsid w:val="002C1BF2"/>
    <w:rsid w:val="002C6B77"/>
    <w:rsid w:val="002D075D"/>
    <w:rsid w:val="002D0D63"/>
    <w:rsid w:val="002D221F"/>
    <w:rsid w:val="002E2FEF"/>
    <w:rsid w:val="002E5318"/>
    <w:rsid w:val="002E7167"/>
    <w:rsid w:val="002F0F5B"/>
    <w:rsid w:val="002F39DF"/>
    <w:rsid w:val="002F570D"/>
    <w:rsid w:val="002F6651"/>
    <w:rsid w:val="00304FEF"/>
    <w:rsid w:val="00315360"/>
    <w:rsid w:val="00315641"/>
    <w:rsid w:val="00317ADE"/>
    <w:rsid w:val="003200EB"/>
    <w:rsid w:val="0032760F"/>
    <w:rsid w:val="00330D6F"/>
    <w:rsid w:val="00370AB7"/>
    <w:rsid w:val="003715FB"/>
    <w:rsid w:val="00371F5F"/>
    <w:rsid w:val="0037376B"/>
    <w:rsid w:val="00377F44"/>
    <w:rsid w:val="0038159F"/>
    <w:rsid w:val="003850A9"/>
    <w:rsid w:val="00387421"/>
    <w:rsid w:val="003A3567"/>
    <w:rsid w:val="003A7976"/>
    <w:rsid w:val="003B261B"/>
    <w:rsid w:val="003B2FEB"/>
    <w:rsid w:val="003B420F"/>
    <w:rsid w:val="003C02EB"/>
    <w:rsid w:val="003C2029"/>
    <w:rsid w:val="003C276A"/>
    <w:rsid w:val="003C5072"/>
    <w:rsid w:val="003D0C96"/>
    <w:rsid w:val="003D604F"/>
    <w:rsid w:val="003E2EAA"/>
    <w:rsid w:val="003E5B00"/>
    <w:rsid w:val="003E686F"/>
    <w:rsid w:val="003F03CA"/>
    <w:rsid w:val="003F277D"/>
    <w:rsid w:val="003F394F"/>
    <w:rsid w:val="00402339"/>
    <w:rsid w:val="00407D08"/>
    <w:rsid w:val="00410556"/>
    <w:rsid w:val="004131AC"/>
    <w:rsid w:val="004219E4"/>
    <w:rsid w:val="00421FAE"/>
    <w:rsid w:val="0042484E"/>
    <w:rsid w:val="00425FAE"/>
    <w:rsid w:val="00431FEE"/>
    <w:rsid w:val="004335EB"/>
    <w:rsid w:val="00434251"/>
    <w:rsid w:val="00435C00"/>
    <w:rsid w:val="004405D6"/>
    <w:rsid w:val="00452FE7"/>
    <w:rsid w:val="00455964"/>
    <w:rsid w:val="00456D1A"/>
    <w:rsid w:val="00463EC0"/>
    <w:rsid w:val="00464F1D"/>
    <w:rsid w:val="0046540A"/>
    <w:rsid w:val="004679E2"/>
    <w:rsid w:val="00471F2E"/>
    <w:rsid w:val="00472728"/>
    <w:rsid w:val="00474E31"/>
    <w:rsid w:val="00475516"/>
    <w:rsid w:val="00475567"/>
    <w:rsid w:val="0047582D"/>
    <w:rsid w:val="00476361"/>
    <w:rsid w:val="00481A1E"/>
    <w:rsid w:val="00483D7C"/>
    <w:rsid w:val="00486E6E"/>
    <w:rsid w:val="00491E01"/>
    <w:rsid w:val="00493066"/>
    <w:rsid w:val="004A1AA4"/>
    <w:rsid w:val="004A4645"/>
    <w:rsid w:val="004A6FF3"/>
    <w:rsid w:val="004C258C"/>
    <w:rsid w:val="004C44F2"/>
    <w:rsid w:val="004E3F17"/>
    <w:rsid w:val="004E4210"/>
    <w:rsid w:val="004E5E26"/>
    <w:rsid w:val="004E6BAD"/>
    <w:rsid w:val="004E6F32"/>
    <w:rsid w:val="004F148D"/>
    <w:rsid w:val="004F1690"/>
    <w:rsid w:val="004F3F16"/>
    <w:rsid w:val="004F756F"/>
    <w:rsid w:val="004F75AE"/>
    <w:rsid w:val="00500971"/>
    <w:rsid w:val="00503E04"/>
    <w:rsid w:val="00510438"/>
    <w:rsid w:val="005105AD"/>
    <w:rsid w:val="0051531C"/>
    <w:rsid w:val="0052009B"/>
    <w:rsid w:val="005250E2"/>
    <w:rsid w:val="005272D3"/>
    <w:rsid w:val="00531EEB"/>
    <w:rsid w:val="0053275A"/>
    <w:rsid w:val="005412C2"/>
    <w:rsid w:val="005438E5"/>
    <w:rsid w:val="00544B32"/>
    <w:rsid w:val="0055218E"/>
    <w:rsid w:val="005572FE"/>
    <w:rsid w:val="00557B11"/>
    <w:rsid w:val="005674C3"/>
    <w:rsid w:val="00570DFF"/>
    <w:rsid w:val="00572EB1"/>
    <w:rsid w:val="005740C9"/>
    <w:rsid w:val="005745E8"/>
    <w:rsid w:val="00577BF4"/>
    <w:rsid w:val="00577E1F"/>
    <w:rsid w:val="005815CD"/>
    <w:rsid w:val="005A09F3"/>
    <w:rsid w:val="005A141C"/>
    <w:rsid w:val="005A2BF6"/>
    <w:rsid w:val="005B3741"/>
    <w:rsid w:val="005C4693"/>
    <w:rsid w:val="005C610D"/>
    <w:rsid w:val="005C6F91"/>
    <w:rsid w:val="005D22A7"/>
    <w:rsid w:val="005E20F6"/>
    <w:rsid w:val="005E4381"/>
    <w:rsid w:val="005E43DF"/>
    <w:rsid w:val="005E5C12"/>
    <w:rsid w:val="005E7F89"/>
    <w:rsid w:val="00600B9D"/>
    <w:rsid w:val="00602413"/>
    <w:rsid w:val="0060500B"/>
    <w:rsid w:val="006152BF"/>
    <w:rsid w:val="00616D8B"/>
    <w:rsid w:val="00627E92"/>
    <w:rsid w:val="00630853"/>
    <w:rsid w:val="00630DFB"/>
    <w:rsid w:val="006347B8"/>
    <w:rsid w:val="00635990"/>
    <w:rsid w:val="006429DD"/>
    <w:rsid w:val="00642E56"/>
    <w:rsid w:val="00647B48"/>
    <w:rsid w:val="00656CEE"/>
    <w:rsid w:val="00657C2A"/>
    <w:rsid w:val="00661BA7"/>
    <w:rsid w:val="00661BFD"/>
    <w:rsid w:val="00662933"/>
    <w:rsid w:val="0066452C"/>
    <w:rsid w:val="00673AFE"/>
    <w:rsid w:val="00674194"/>
    <w:rsid w:val="0067509A"/>
    <w:rsid w:val="006821CB"/>
    <w:rsid w:val="0069082D"/>
    <w:rsid w:val="00692B72"/>
    <w:rsid w:val="00693874"/>
    <w:rsid w:val="006A7840"/>
    <w:rsid w:val="006B0091"/>
    <w:rsid w:val="006B06BD"/>
    <w:rsid w:val="006B7698"/>
    <w:rsid w:val="006C1FB4"/>
    <w:rsid w:val="006D5DDA"/>
    <w:rsid w:val="006E3AD3"/>
    <w:rsid w:val="006E3D6F"/>
    <w:rsid w:val="006E631A"/>
    <w:rsid w:val="007005EF"/>
    <w:rsid w:val="00705FCD"/>
    <w:rsid w:val="00710C47"/>
    <w:rsid w:val="00716E6A"/>
    <w:rsid w:val="007209F9"/>
    <w:rsid w:val="00722EDA"/>
    <w:rsid w:val="007329D8"/>
    <w:rsid w:val="007357A2"/>
    <w:rsid w:val="007434CB"/>
    <w:rsid w:val="00746616"/>
    <w:rsid w:val="00751D5B"/>
    <w:rsid w:val="00757C2C"/>
    <w:rsid w:val="00760CBE"/>
    <w:rsid w:val="00762464"/>
    <w:rsid w:val="00762E71"/>
    <w:rsid w:val="00765EE8"/>
    <w:rsid w:val="00767316"/>
    <w:rsid w:val="007721BE"/>
    <w:rsid w:val="007732DA"/>
    <w:rsid w:val="007873EA"/>
    <w:rsid w:val="007925A7"/>
    <w:rsid w:val="00794AC9"/>
    <w:rsid w:val="00797F27"/>
    <w:rsid w:val="007A03F5"/>
    <w:rsid w:val="007A1261"/>
    <w:rsid w:val="007A6972"/>
    <w:rsid w:val="007A6A09"/>
    <w:rsid w:val="007B1307"/>
    <w:rsid w:val="007B1EC5"/>
    <w:rsid w:val="007B2C7A"/>
    <w:rsid w:val="007B32BA"/>
    <w:rsid w:val="007C0FF1"/>
    <w:rsid w:val="007C384F"/>
    <w:rsid w:val="007C4DDA"/>
    <w:rsid w:val="007C5F99"/>
    <w:rsid w:val="007D20F1"/>
    <w:rsid w:val="007D421D"/>
    <w:rsid w:val="007D6416"/>
    <w:rsid w:val="007D7621"/>
    <w:rsid w:val="007E12A8"/>
    <w:rsid w:val="007E37BE"/>
    <w:rsid w:val="007E7BC4"/>
    <w:rsid w:val="0080055B"/>
    <w:rsid w:val="00806F93"/>
    <w:rsid w:val="00807C95"/>
    <w:rsid w:val="0081674F"/>
    <w:rsid w:val="00816833"/>
    <w:rsid w:val="00820A1F"/>
    <w:rsid w:val="00825680"/>
    <w:rsid w:val="008273E8"/>
    <w:rsid w:val="00827562"/>
    <w:rsid w:val="00831AE8"/>
    <w:rsid w:val="0083525B"/>
    <w:rsid w:val="0085153F"/>
    <w:rsid w:val="008518AE"/>
    <w:rsid w:val="00854722"/>
    <w:rsid w:val="00856800"/>
    <w:rsid w:val="00864FFC"/>
    <w:rsid w:val="00875364"/>
    <w:rsid w:val="00885166"/>
    <w:rsid w:val="008904DC"/>
    <w:rsid w:val="00892CAD"/>
    <w:rsid w:val="0089402F"/>
    <w:rsid w:val="008A018B"/>
    <w:rsid w:val="008A2208"/>
    <w:rsid w:val="008A22E6"/>
    <w:rsid w:val="008A5C0C"/>
    <w:rsid w:val="008A7442"/>
    <w:rsid w:val="008B440F"/>
    <w:rsid w:val="008C0F27"/>
    <w:rsid w:val="008C0F55"/>
    <w:rsid w:val="008C1156"/>
    <w:rsid w:val="008C1B7A"/>
    <w:rsid w:val="008C62C7"/>
    <w:rsid w:val="008D36E8"/>
    <w:rsid w:val="008D3BEF"/>
    <w:rsid w:val="008D627D"/>
    <w:rsid w:val="008E4BBC"/>
    <w:rsid w:val="008E5318"/>
    <w:rsid w:val="008F1631"/>
    <w:rsid w:val="00903760"/>
    <w:rsid w:val="00907B0D"/>
    <w:rsid w:val="00907E06"/>
    <w:rsid w:val="009136DD"/>
    <w:rsid w:val="0092054B"/>
    <w:rsid w:val="00922D6E"/>
    <w:rsid w:val="00934686"/>
    <w:rsid w:val="009352B8"/>
    <w:rsid w:val="00944701"/>
    <w:rsid w:val="009505C1"/>
    <w:rsid w:val="0095793D"/>
    <w:rsid w:val="0096131C"/>
    <w:rsid w:val="00965587"/>
    <w:rsid w:val="00965DC2"/>
    <w:rsid w:val="009706C4"/>
    <w:rsid w:val="00971186"/>
    <w:rsid w:val="00971191"/>
    <w:rsid w:val="0097260E"/>
    <w:rsid w:val="00973943"/>
    <w:rsid w:val="0097568F"/>
    <w:rsid w:val="00976DE5"/>
    <w:rsid w:val="0097763A"/>
    <w:rsid w:val="00977874"/>
    <w:rsid w:val="009779DA"/>
    <w:rsid w:val="00981217"/>
    <w:rsid w:val="009829B1"/>
    <w:rsid w:val="009853C4"/>
    <w:rsid w:val="00987F8B"/>
    <w:rsid w:val="00992431"/>
    <w:rsid w:val="009937CA"/>
    <w:rsid w:val="00994467"/>
    <w:rsid w:val="009946A6"/>
    <w:rsid w:val="00995E27"/>
    <w:rsid w:val="009A1264"/>
    <w:rsid w:val="009A48A7"/>
    <w:rsid w:val="009A54CE"/>
    <w:rsid w:val="009B0E91"/>
    <w:rsid w:val="009B42FD"/>
    <w:rsid w:val="009B57B2"/>
    <w:rsid w:val="009C116E"/>
    <w:rsid w:val="009C1187"/>
    <w:rsid w:val="009C2021"/>
    <w:rsid w:val="009C549D"/>
    <w:rsid w:val="009C6AFB"/>
    <w:rsid w:val="009D2860"/>
    <w:rsid w:val="009D36B4"/>
    <w:rsid w:val="009D4D9C"/>
    <w:rsid w:val="009E09E8"/>
    <w:rsid w:val="009E17E8"/>
    <w:rsid w:val="009E624E"/>
    <w:rsid w:val="009E69E5"/>
    <w:rsid w:val="009F41AF"/>
    <w:rsid w:val="009F53A6"/>
    <w:rsid w:val="00A003A0"/>
    <w:rsid w:val="00A0573F"/>
    <w:rsid w:val="00A0597E"/>
    <w:rsid w:val="00A14295"/>
    <w:rsid w:val="00A15D7D"/>
    <w:rsid w:val="00A20B35"/>
    <w:rsid w:val="00A322E7"/>
    <w:rsid w:val="00A34183"/>
    <w:rsid w:val="00A45E6F"/>
    <w:rsid w:val="00A477AB"/>
    <w:rsid w:val="00A5140A"/>
    <w:rsid w:val="00A51E53"/>
    <w:rsid w:val="00A54528"/>
    <w:rsid w:val="00A652A1"/>
    <w:rsid w:val="00A67EA2"/>
    <w:rsid w:val="00A71848"/>
    <w:rsid w:val="00A71C36"/>
    <w:rsid w:val="00A727E7"/>
    <w:rsid w:val="00A73A3A"/>
    <w:rsid w:val="00A805F3"/>
    <w:rsid w:val="00A80E5A"/>
    <w:rsid w:val="00A81445"/>
    <w:rsid w:val="00A81449"/>
    <w:rsid w:val="00A84F93"/>
    <w:rsid w:val="00A91C7A"/>
    <w:rsid w:val="00A92BA2"/>
    <w:rsid w:val="00AA23F8"/>
    <w:rsid w:val="00AA32B5"/>
    <w:rsid w:val="00AA47BC"/>
    <w:rsid w:val="00AB4F2F"/>
    <w:rsid w:val="00AB63D7"/>
    <w:rsid w:val="00AC0118"/>
    <w:rsid w:val="00AC0863"/>
    <w:rsid w:val="00AC243E"/>
    <w:rsid w:val="00AC7F58"/>
    <w:rsid w:val="00AD0E6E"/>
    <w:rsid w:val="00AD22C0"/>
    <w:rsid w:val="00AD5BAC"/>
    <w:rsid w:val="00AE1868"/>
    <w:rsid w:val="00AE2B97"/>
    <w:rsid w:val="00AE4377"/>
    <w:rsid w:val="00AE5454"/>
    <w:rsid w:val="00AF4065"/>
    <w:rsid w:val="00AF76E0"/>
    <w:rsid w:val="00B03890"/>
    <w:rsid w:val="00B05DD7"/>
    <w:rsid w:val="00B11E15"/>
    <w:rsid w:val="00B23733"/>
    <w:rsid w:val="00B255A3"/>
    <w:rsid w:val="00B26B16"/>
    <w:rsid w:val="00B27007"/>
    <w:rsid w:val="00B42242"/>
    <w:rsid w:val="00B43D68"/>
    <w:rsid w:val="00B45604"/>
    <w:rsid w:val="00B51087"/>
    <w:rsid w:val="00B514C9"/>
    <w:rsid w:val="00B618AE"/>
    <w:rsid w:val="00B6369C"/>
    <w:rsid w:val="00B71EBB"/>
    <w:rsid w:val="00B74E28"/>
    <w:rsid w:val="00B95E91"/>
    <w:rsid w:val="00B9796C"/>
    <w:rsid w:val="00BB31D3"/>
    <w:rsid w:val="00BB40E0"/>
    <w:rsid w:val="00BC2F28"/>
    <w:rsid w:val="00BC30ED"/>
    <w:rsid w:val="00BC502F"/>
    <w:rsid w:val="00BC55D1"/>
    <w:rsid w:val="00BC5F29"/>
    <w:rsid w:val="00BC69C5"/>
    <w:rsid w:val="00BD0FB5"/>
    <w:rsid w:val="00BD3522"/>
    <w:rsid w:val="00BD4BD9"/>
    <w:rsid w:val="00BD7D35"/>
    <w:rsid w:val="00BE3EAC"/>
    <w:rsid w:val="00BE5A14"/>
    <w:rsid w:val="00BE7080"/>
    <w:rsid w:val="00BE75D1"/>
    <w:rsid w:val="00BF2D4C"/>
    <w:rsid w:val="00BF40CC"/>
    <w:rsid w:val="00BF43ED"/>
    <w:rsid w:val="00BF7262"/>
    <w:rsid w:val="00C00C4A"/>
    <w:rsid w:val="00C022B9"/>
    <w:rsid w:val="00C06058"/>
    <w:rsid w:val="00C1265A"/>
    <w:rsid w:val="00C12EA9"/>
    <w:rsid w:val="00C27E80"/>
    <w:rsid w:val="00C30BFC"/>
    <w:rsid w:val="00C345D0"/>
    <w:rsid w:val="00C35D53"/>
    <w:rsid w:val="00C36A25"/>
    <w:rsid w:val="00C40C3A"/>
    <w:rsid w:val="00C4420A"/>
    <w:rsid w:val="00C44678"/>
    <w:rsid w:val="00C460C3"/>
    <w:rsid w:val="00C5158D"/>
    <w:rsid w:val="00C55A16"/>
    <w:rsid w:val="00C57BBB"/>
    <w:rsid w:val="00C65843"/>
    <w:rsid w:val="00C66DAA"/>
    <w:rsid w:val="00C70C75"/>
    <w:rsid w:val="00C7105F"/>
    <w:rsid w:val="00C71169"/>
    <w:rsid w:val="00C71CB4"/>
    <w:rsid w:val="00C73D7F"/>
    <w:rsid w:val="00C759D8"/>
    <w:rsid w:val="00C76A8B"/>
    <w:rsid w:val="00C805FC"/>
    <w:rsid w:val="00C80C02"/>
    <w:rsid w:val="00C8125A"/>
    <w:rsid w:val="00C8668E"/>
    <w:rsid w:val="00C86719"/>
    <w:rsid w:val="00C86E73"/>
    <w:rsid w:val="00C93A82"/>
    <w:rsid w:val="00C93ED0"/>
    <w:rsid w:val="00C95063"/>
    <w:rsid w:val="00CA0891"/>
    <w:rsid w:val="00CA1DCD"/>
    <w:rsid w:val="00CA4A4B"/>
    <w:rsid w:val="00CB2986"/>
    <w:rsid w:val="00CC1C1B"/>
    <w:rsid w:val="00CC296A"/>
    <w:rsid w:val="00CC300B"/>
    <w:rsid w:val="00CC55E2"/>
    <w:rsid w:val="00CD0954"/>
    <w:rsid w:val="00CE330D"/>
    <w:rsid w:val="00CF3FE6"/>
    <w:rsid w:val="00CF7841"/>
    <w:rsid w:val="00D008F7"/>
    <w:rsid w:val="00D02F5B"/>
    <w:rsid w:val="00D036ED"/>
    <w:rsid w:val="00D046B5"/>
    <w:rsid w:val="00D04CC5"/>
    <w:rsid w:val="00D062A0"/>
    <w:rsid w:val="00D11A0C"/>
    <w:rsid w:val="00D13D1D"/>
    <w:rsid w:val="00D2121E"/>
    <w:rsid w:val="00D239CD"/>
    <w:rsid w:val="00D240B7"/>
    <w:rsid w:val="00D26F08"/>
    <w:rsid w:val="00D3372F"/>
    <w:rsid w:val="00D356D9"/>
    <w:rsid w:val="00D35B32"/>
    <w:rsid w:val="00D412A1"/>
    <w:rsid w:val="00D53275"/>
    <w:rsid w:val="00D62999"/>
    <w:rsid w:val="00D63D81"/>
    <w:rsid w:val="00D65BE1"/>
    <w:rsid w:val="00D7243B"/>
    <w:rsid w:val="00D74332"/>
    <w:rsid w:val="00D76E4A"/>
    <w:rsid w:val="00D772AA"/>
    <w:rsid w:val="00D809E3"/>
    <w:rsid w:val="00D90123"/>
    <w:rsid w:val="00D904C2"/>
    <w:rsid w:val="00D90536"/>
    <w:rsid w:val="00D90CB3"/>
    <w:rsid w:val="00D96622"/>
    <w:rsid w:val="00DB1665"/>
    <w:rsid w:val="00DB3C9D"/>
    <w:rsid w:val="00DC0771"/>
    <w:rsid w:val="00DC1739"/>
    <w:rsid w:val="00DC2661"/>
    <w:rsid w:val="00DC48A6"/>
    <w:rsid w:val="00DC51FB"/>
    <w:rsid w:val="00DC788A"/>
    <w:rsid w:val="00DD01C4"/>
    <w:rsid w:val="00DD349D"/>
    <w:rsid w:val="00DD41A5"/>
    <w:rsid w:val="00DE6332"/>
    <w:rsid w:val="00DE7D10"/>
    <w:rsid w:val="00DF1F0D"/>
    <w:rsid w:val="00DF28E6"/>
    <w:rsid w:val="00DF5CE8"/>
    <w:rsid w:val="00DF5D40"/>
    <w:rsid w:val="00E0059F"/>
    <w:rsid w:val="00E044EA"/>
    <w:rsid w:val="00E04BB6"/>
    <w:rsid w:val="00E13E56"/>
    <w:rsid w:val="00E225A0"/>
    <w:rsid w:val="00E22ADF"/>
    <w:rsid w:val="00E2380B"/>
    <w:rsid w:val="00E310DE"/>
    <w:rsid w:val="00E33F20"/>
    <w:rsid w:val="00E35AA3"/>
    <w:rsid w:val="00E365A5"/>
    <w:rsid w:val="00E4144A"/>
    <w:rsid w:val="00E42B06"/>
    <w:rsid w:val="00E53622"/>
    <w:rsid w:val="00E55AF9"/>
    <w:rsid w:val="00E64541"/>
    <w:rsid w:val="00E66BEA"/>
    <w:rsid w:val="00E679A5"/>
    <w:rsid w:val="00E70AF5"/>
    <w:rsid w:val="00E76AF4"/>
    <w:rsid w:val="00E841B1"/>
    <w:rsid w:val="00E90CD3"/>
    <w:rsid w:val="00E92FB1"/>
    <w:rsid w:val="00E9545F"/>
    <w:rsid w:val="00E9720A"/>
    <w:rsid w:val="00EA1231"/>
    <w:rsid w:val="00EA19DE"/>
    <w:rsid w:val="00EA302F"/>
    <w:rsid w:val="00EA3E83"/>
    <w:rsid w:val="00EB10E4"/>
    <w:rsid w:val="00EB2D57"/>
    <w:rsid w:val="00EB74AA"/>
    <w:rsid w:val="00EC000C"/>
    <w:rsid w:val="00EC0080"/>
    <w:rsid w:val="00ED576F"/>
    <w:rsid w:val="00ED6BD8"/>
    <w:rsid w:val="00EE02AF"/>
    <w:rsid w:val="00EE0699"/>
    <w:rsid w:val="00EE1A3C"/>
    <w:rsid w:val="00EE2584"/>
    <w:rsid w:val="00EE4B8E"/>
    <w:rsid w:val="00EE5915"/>
    <w:rsid w:val="00EE6A77"/>
    <w:rsid w:val="00EF0F7A"/>
    <w:rsid w:val="00EF13A3"/>
    <w:rsid w:val="00EF391D"/>
    <w:rsid w:val="00EF6D3C"/>
    <w:rsid w:val="00F060F3"/>
    <w:rsid w:val="00F0632D"/>
    <w:rsid w:val="00F20E4D"/>
    <w:rsid w:val="00F21008"/>
    <w:rsid w:val="00F21F2D"/>
    <w:rsid w:val="00F247BD"/>
    <w:rsid w:val="00F25024"/>
    <w:rsid w:val="00F27EC3"/>
    <w:rsid w:val="00F336E7"/>
    <w:rsid w:val="00F3566F"/>
    <w:rsid w:val="00F42614"/>
    <w:rsid w:val="00F454D9"/>
    <w:rsid w:val="00F463F6"/>
    <w:rsid w:val="00F46F0D"/>
    <w:rsid w:val="00F51F28"/>
    <w:rsid w:val="00F53B73"/>
    <w:rsid w:val="00F54B5C"/>
    <w:rsid w:val="00F605C2"/>
    <w:rsid w:val="00F61190"/>
    <w:rsid w:val="00F7382B"/>
    <w:rsid w:val="00F75522"/>
    <w:rsid w:val="00F809CC"/>
    <w:rsid w:val="00F838C6"/>
    <w:rsid w:val="00F83967"/>
    <w:rsid w:val="00F86B1E"/>
    <w:rsid w:val="00F87FDE"/>
    <w:rsid w:val="00F90562"/>
    <w:rsid w:val="00F90B00"/>
    <w:rsid w:val="00F9208A"/>
    <w:rsid w:val="00F95E87"/>
    <w:rsid w:val="00FA0A12"/>
    <w:rsid w:val="00FA62A4"/>
    <w:rsid w:val="00FB2368"/>
    <w:rsid w:val="00FB58BB"/>
    <w:rsid w:val="00FC0452"/>
    <w:rsid w:val="00FC482F"/>
    <w:rsid w:val="00FC65DE"/>
    <w:rsid w:val="00FD0A31"/>
    <w:rsid w:val="00FD67AE"/>
    <w:rsid w:val="00FF0203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C51FB"/>
    <w:pPr>
      <w:spacing w:after="0" w:line="264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DC51FB"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ttulo2">
    <w:name w:val="título 2"/>
    <w:basedOn w:val="Normal"/>
    <w:next w:val="Normal"/>
    <w:link w:val="Carcter2deencabezado"/>
    <w:uiPriority w:val="1"/>
    <w:semiHidden/>
    <w:qFormat/>
    <w:rsid w:val="00DC51FB"/>
    <w:pPr>
      <w:outlineLvl w:val="1"/>
    </w:pPr>
    <w:rPr>
      <w:caps/>
      <w:color w:val="595959" w:themeColor="text1" w:themeTint="A6"/>
      <w:spacing w:val="20"/>
    </w:rPr>
  </w:style>
  <w:style w:type="table" w:customStyle="1" w:styleId="Tablaconcuadrcula1">
    <w:name w:val="Tabla con cuadrícula1"/>
    <w:basedOn w:val="TableNormal"/>
    <w:uiPriority w:val="1"/>
    <w:rsid w:val="00DC5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lmarcadordeposicin1">
    <w:name w:val="Texto del marcador de posición1"/>
    <w:basedOn w:val="DefaultParagraphFont"/>
    <w:uiPriority w:val="99"/>
    <w:semiHidden/>
    <w:rsid w:val="00DC51FB"/>
    <w:rPr>
      <w:color w:val="808080"/>
    </w:rPr>
  </w:style>
  <w:style w:type="paragraph" w:customStyle="1" w:styleId="Globodetexto">
    <w:name w:val="Globo de texto"/>
    <w:basedOn w:val="Normal"/>
    <w:link w:val="Carcterdeglobodetexto"/>
    <w:semiHidden/>
    <w:unhideWhenUsed/>
    <w:rsid w:val="00DC51FB"/>
    <w:pPr>
      <w:spacing w:line="240" w:lineRule="auto"/>
    </w:pPr>
    <w:rPr>
      <w:rFonts w:ascii="Tahoma" w:hAnsi="Tahoma" w:cs="Tahoma"/>
      <w:szCs w:val="16"/>
    </w:rPr>
  </w:style>
  <w:style w:type="character" w:customStyle="1" w:styleId="Carcterdeglobodetexto">
    <w:name w:val="Carácter de globo de texto"/>
    <w:basedOn w:val="DefaultParagraphFont"/>
    <w:link w:val="Globodetexto"/>
    <w:uiPriority w:val="99"/>
    <w:semiHidden/>
    <w:rsid w:val="00DC51FB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DefaultParagraphFont"/>
    <w:link w:val="ttulo1"/>
    <w:uiPriority w:val="1"/>
    <w:semiHidden/>
    <w:rsid w:val="00DC51FB"/>
    <w:rPr>
      <w:caps/>
      <w:color w:val="A6A6A6" w:themeColor="background1" w:themeShade="A6"/>
      <w:spacing w:val="40"/>
      <w:sz w:val="40"/>
    </w:rPr>
  </w:style>
  <w:style w:type="paragraph" w:customStyle="1" w:styleId="Informacinpersonal">
    <w:name w:val="Información personal"/>
    <w:basedOn w:val="Normal"/>
    <w:qFormat/>
    <w:rsid w:val="00DC51FB"/>
    <w:rPr>
      <w:color w:val="595959" w:themeColor="text1" w:themeTint="A6"/>
      <w:spacing w:val="10"/>
    </w:rPr>
  </w:style>
  <w:style w:type="character" w:customStyle="1" w:styleId="Carcter2deencabezado">
    <w:name w:val="Carácter 2 de encabezado"/>
    <w:basedOn w:val="DefaultParagraphFont"/>
    <w:link w:val="ttulo2"/>
    <w:uiPriority w:val="1"/>
    <w:semiHidden/>
    <w:rsid w:val="00DC51FB"/>
    <w:rPr>
      <w:caps/>
      <w:color w:val="595959" w:themeColor="text1" w:themeTint="A6"/>
      <w:spacing w:val="20"/>
      <w:sz w:val="16"/>
    </w:rPr>
  </w:style>
  <w:style w:type="paragraph" w:customStyle="1" w:styleId="Negrita">
    <w:name w:val="Negrita"/>
    <w:basedOn w:val="Normal"/>
    <w:qFormat/>
    <w:rsid w:val="00DC51FB"/>
    <w:rPr>
      <w:b/>
      <w:spacing w:val="10"/>
    </w:rPr>
  </w:style>
  <w:style w:type="paragraph" w:customStyle="1" w:styleId="Fechas">
    <w:name w:val="Fechas"/>
    <w:basedOn w:val="Normal"/>
    <w:qFormat/>
    <w:rsid w:val="00DC51FB"/>
    <w:pPr>
      <w:jc w:val="right"/>
    </w:pPr>
    <w:rPr>
      <w:color w:val="595959" w:themeColor="text1" w:themeTint="A6"/>
    </w:rPr>
  </w:style>
  <w:style w:type="paragraph" w:customStyle="1" w:styleId="Cursiva">
    <w:name w:val="Cursiva"/>
    <w:basedOn w:val="Normal"/>
    <w:qFormat/>
    <w:rsid w:val="00DC51FB"/>
    <w:pPr>
      <w:spacing w:after="80"/>
    </w:pPr>
    <w:rPr>
      <w:i/>
    </w:rPr>
  </w:style>
  <w:style w:type="paragraph" w:customStyle="1" w:styleId="Prrafodelista1">
    <w:name w:val="Párrafo de lista1"/>
    <w:basedOn w:val="Normal"/>
    <w:uiPriority w:val="34"/>
    <w:qFormat/>
    <w:rsid w:val="00DC51FB"/>
    <w:pPr>
      <w:numPr>
        <w:numId w:val="20"/>
      </w:numPr>
      <w:spacing w:after="80"/>
      <w:ind w:left="360" w:hanging="216"/>
    </w:pPr>
  </w:style>
  <w:style w:type="paragraph" w:customStyle="1" w:styleId="Copiar">
    <w:name w:val="Copiar"/>
    <w:basedOn w:val="Normal"/>
    <w:qFormat/>
    <w:rsid w:val="00DC51FB"/>
    <w:pPr>
      <w:spacing w:after="80"/>
    </w:pPr>
  </w:style>
  <w:style w:type="paragraph" w:customStyle="1" w:styleId="PlaceholderAutotext10">
    <w:name w:val="PlaceholderAutotext_10"/>
    <w:rsid w:val="00DC51FB"/>
    <w:rPr>
      <w:rFonts w:eastAsiaTheme="minorEastAsia"/>
    </w:rPr>
  </w:style>
  <w:style w:type="paragraph" w:customStyle="1" w:styleId="Nombre">
    <w:name w:val="Nombre"/>
    <w:basedOn w:val="Normal"/>
    <w:qFormat/>
    <w:rsid w:val="00DC51FB"/>
    <w:rPr>
      <w:caps/>
      <w:color w:val="A6A6A6" w:themeColor="background1" w:themeShade="A6"/>
      <w:spacing w:val="40"/>
      <w:sz w:val="40"/>
    </w:rPr>
  </w:style>
  <w:style w:type="paragraph" w:customStyle="1" w:styleId="Encabezadodeseccin">
    <w:name w:val="Encabezado de sección"/>
    <w:basedOn w:val="Normal"/>
    <w:qFormat/>
    <w:rsid w:val="00DC51FB"/>
    <w:rPr>
      <w:caps/>
      <w:color w:val="595959" w:themeColor="text1" w:themeTint="A6"/>
      <w:spacing w:val="20"/>
    </w:rPr>
  </w:style>
  <w:style w:type="paragraph" w:styleId="BalloonText">
    <w:name w:val="Balloon Text"/>
    <w:basedOn w:val="Normal"/>
    <w:link w:val="BalloonTextChar"/>
    <w:semiHidden/>
    <w:unhideWhenUsed/>
    <w:rsid w:val="00E22ADF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22A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E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E8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E17E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E8"/>
    <w:rPr>
      <w:sz w:val="16"/>
    </w:rPr>
  </w:style>
  <w:style w:type="character" w:styleId="PageNumber">
    <w:name w:val="page number"/>
    <w:basedOn w:val="DefaultParagraphFont"/>
    <w:uiPriority w:val="99"/>
    <w:unhideWhenUsed/>
    <w:rsid w:val="009E17E8"/>
  </w:style>
  <w:style w:type="character" w:styleId="Hyperlink">
    <w:name w:val="Hyperlink"/>
    <w:basedOn w:val="DefaultParagraphFont"/>
    <w:uiPriority w:val="99"/>
    <w:unhideWhenUsed/>
    <w:rsid w:val="00B4560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92B7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DC51FB"/>
    <w:pPr>
      <w:spacing w:after="0" w:line="264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DC51FB"/>
    <w:pPr>
      <w:outlineLvl w:val="0"/>
    </w:pPr>
    <w:rPr>
      <w:caps/>
      <w:color w:val="A6A6A6" w:themeColor="background1" w:themeShade="A6"/>
      <w:spacing w:val="40"/>
      <w:sz w:val="40"/>
    </w:rPr>
  </w:style>
  <w:style w:type="paragraph" w:customStyle="1" w:styleId="ttulo2">
    <w:name w:val="título 2"/>
    <w:basedOn w:val="Normal"/>
    <w:next w:val="Normal"/>
    <w:link w:val="Carcter2deencabezado"/>
    <w:uiPriority w:val="1"/>
    <w:semiHidden/>
    <w:qFormat/>
    <w:rsid w:val="00DC51FB"/>
    <w:pPr>
      <w:outlineLvl w:val="1"/>
    </w:pPr>
    <w:rPr>
      <w:caps/>
      <w:color w:val="595959" w:themeColor="text1" w:themeTint="A6"/>
      <w:spacing w:val="20"/>
    </w:rPr>
  </w:style>
  <w:style w:type="table" w:customStyle="1" w:styleId="Tablaconcuadrcula1">
    <w:name w:val="Tabla con cuadrícula1"/>
    <w:basedOn w:val="TableNormal"/>
    <w:uiPriority w:val="1"/>
    <w:rsid w:val="00DC5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lmarcadordeposicin1">
    <w:name w:val="Texto del marcador de posición1"/>
    <w:basedOn w:val="DefaultParagraphFont"/>
    <w:uiPriority w:val="99"/>
    <w:semiHidden/>
    <w:rsid w:val="00DC51FB"/>
    <w:rPr>
      <w:color w:val="808080"/>
    </w:rPr>
  </w:style>
  <w:style w:type="paragraph" w:customStyle="1" w:styleId="Globodetexto">
    <w:name w:val="Globo de texto"/>
    <w:basedOn w:val="Normal"/>
    <w:link w:val="Carcterdeglobodetexto"/>
    <w:semiHidden/>
    <w:unhideWhenUsed/>
    <w:rsid w:val="00DC51FB"/>
    <w:pPr>
      <w:spacing w:line="240" w:lineRule="auto"/>
    </w:pPr>
    <w:rPr>
      <w:rFonts w:ascii="Tahoma" w:hAnsi="Tahoma" w:cs="Tahoma"/>
      <w:szCs w:val="16"/>
    </w:rPr>
  </w:style>
  <w:style w:type="character" w:customStyle="1" w:styleId="Carcterdeglobodetexto">
    <w:name w:val="Carácter de globo de texto"/>
    <w:basedOn w:val="DefaultParagraphFont"/>
    <w:link w:val="Globodetexto"/>
    <w:uiPriority w:val="99"/>
    <w:semiHidden/>
    <w:rsid w:val="00DC51FB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DefaultParagraphFont"/>
    <w:link w:val="ttulo1"/>
    <w:uiPriority w:val="1"/>
    <w:semiHidden/>
    <w:rsid w:val="00DC51FB"/>
    <w:rPr>
      <w:caps/>
      <w:color w:val="A6A6A6" w:themeColor="background1" w:themeShade="A6"/>
      <w:spacing w:val="40"/>
      <w:sz w:val="40"/>
    </w:rPr>
  </w:style>
  <w:style w:type="paragraph" w:customStyle="1" w:styleId="Informacinpersonal">
    <w:name w:val="Información personal"/>
    <w:basedOn w:val="Normal"/>
    <w:qFormat/>
    <w:rsid w:val="00DC51FB"/>
    <w:rPr>
      <w:color w:val="595959" w:themeColor="text1" w:themeTint="A6"/>
      <w:spacing w:val="10"/>
    </w:rPr>
  </w:style>
  <w:style w:type="character" w:customStyle="1" w:styleId="Carcter2deencabezado">
    <w:name w:val="Carácter 2 de encabezado"/>
    <w:basedOn w:val="DefaultParagraphFont"/>
    <w:link w:val="ttulo2"/>
    <w:uiPriority w:val="1"/>
    <w:semiHidden/>
    <w:rsid w:val="00DC51FB"/>
    <w:rPr>
      <w:caps/>
      <w:color w:val="595959" w:themeColor="text1" w:themeTint="A6"/>
      <w:spacing w:val="20"/>
      <w:sz w:val="16"/>
    </w:rPr>
  </w:style>
  <w:style w:type="paragraph" w:customStyle="1" w:styleId="Negrita">
    <w:name w:val="Negrita"/>
    <w:basedOn w:val="Normal"/>
    <w:qFormat/>
    <w:rsid w:val="00DC51FB"/>
    <w:rPr>
      <w:b/>
      <w:spacing w:val="10"/>
    </w:rPr>
  </w:style>
  <w:style w:type="paragraph" w:customStyle="1" w:styleId="Fechas">
    <w:name w:val="Fechas"/>
    <w:basedOn w:val="Normal"/>
    <w:qFormat/>
    <w:rsid w:val="00DC51FB"/>
    <w:pPr>
      <w:jc w:val="right"/>
    </w:pPr>
    <w:rPr>
      <w:color w:val="595959" w:themeColor="text1" w:themeTint="A6"/>
    </w:rPr>
  </w:style>
  <w:style w:type="paragraph" w:customStyle="1" w:styleId="Cursiva">
    <w:name w:val="Cursiva"/>
    <w:basedOn w:val="Normal"/>
    <w:qFormat/>
    <w:rsid w:val="00DC51FB"/>
    <w:pPr>
      <w:spacing w:after="80"/>
    </w:pPr>
    <w:rPr>
      <w:i/>
    </w:rPr>
  </w:style>
  <w:style w:type="paragraph" w:customStyle="1" w:styleId="Prrafodelista1">
    <w:name w:val="Párrafo de lista1"/>
    <w:basedOn w:val="Normal"/>
    <w:uiPriority w:val="34"/>
    <w:qFormat/>
    <w:rsid w:val="00DC51FB"/>
    <w:pPr>
      <w:numPr>
        <w:numId w:val="20"/>
      </w:numPr>
      <w:spacing w:after="80"/>
      <w:ind w:left="360" w:hanging="216"/>
    </w:pPr>
  </w:style>
  <w:style w:type="paragraph" w:customStyle="1" w:styleId="Copiar">
    <w:name w:val="Copiar"/>
    <w:basedOn w:val="Normal"/>
    <w:qFormat/>
    <w:rsid w:val="00DC51FB"/>
    <w:pPr>
      <w:spacing w:after="80"/>
    </w:pPr>
  </w:style>
  <w:style w:type="paragraph" w:customStyle="1" w:styleId="PlaceholderAutotext10">
    <w:name w:val="PlaceholderAutotext_10"/>
    <w:rsid w:val="00DC51FB"/>
    <w:rPr>
      <w:rFonts w:eastAsiaTheme="minorEastAsia"/>
    </w:rPr>
  </w:style>
  <w:style w:type="paragraph" w:customStyle="1" w:styleId="Nombre">
    <w:name w:val="Nombre"/>
    <w:basedOn w:val="Normal"/>
    <w:qFormat/>
    <w:rsid w:val="00DC51FB"/>
    <w:rPr>
      <w:caps/>
      <w:color w:val="A6A6A6" w:themeColor="background1" w:themeShade="A6"/>
      <w:spacing w:val="40"/>
      <w:sz w:val="40"/>
    </w:rPr>
  </w:style>
  <w:style w:type="paragraph" w:customStyle="1" w:styleId="Encabezadodeseccin">
    <w:name w:val="Encabezado de sección"/>
    <w:basedOn w:val="Normal"/>
    <w:qFormat/>
    <w:rsid w:val="00DC51FB"/>
    <w:rPr>
      <w:caps/>
      <w:color w:val="595959" w:themeColor="text1" w:themeTint="A6"/>
      <w:spacing w:val="20"/>
    </w:rPr>
  </w:style>
  <w:style w:type="paragraph" w:styleId="BalloonText">
    <w:name w:val="Balloon Text"/>
    <w:basedOn w:val="Normal"/>
    <w:link w:val="BalloonTextChar"/>
    <w:semiHidden/>
    <w:unhideWhenUsed/>
    <w:rsid w:val="00E22ADF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22A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E8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E8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E17E8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E8"/>
    <w:rPr>
      <w:sz w:val="16"/>
    </w:rPr>
  </w:style>
  <w:style w:type="character" w:styleId="PageNumber">
    <w:name w:val="page number"/>
    <w:basedOn w:val="DefaultParagraphFont"/>
    <w:uiPriority w:val="99"/>
    <w:unhideWhenUsed/>
    <w:rsid w:val="009E17E8"/>
  </w:style>
  <w:style w:type="character" w:styleId="Hyperlink">
    <w:name w:val="Hyperlink"/>
    <w:basedOn w:val="DefaultParagraphFont"/>
    <w:uiPriority w:val="99"/>
    <w:unhideWhenUsed/>
    <w:rsid w:val="00B4560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92B7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dmeza@live.com.m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s\Office%202013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55050C90C94ED38EAD95A652DF2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79E01-4501-4896-8766-6FFFF0D35AAA}"/>
      </w:docPartPr>
      <w:docPartBody>
        <w:p w:rsidR="00CF17A5" w:rsidRDefault="000766AE">
          <w:pPr>
            <w:pStyle w:val="9655050C90C94ED38EAD95A652DF2950"/>
          </w:pPr>
          <w:r>
            <w:rPr>
              <w:lang w:val="es-ES"/>
            </w:rPr>
            <w:t>[nombre]</w:t>
          </w:r>
        </w:p>
      </w:docPartBody>
    </w:docPart>
    <w:docPart>
      <w:docPartPr>
        <w:name w:val="802A4901F6B9431392E2816AC915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0BFD2-CCFD-4184-82E1-27540791E723}"/>
      </w:docPartPr>
      <w:docPartBody>
        <w:p w:rsidR="004A6A9B" w:rsidRDefault="00696EC0" w:rsidP="00696EC0">
          <w:pPr>
            <w:pStyle w:val="802A4901F6B9431392E2816AC915D4A2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67A68969DA2D475196ADF3398F5F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8C17-CCC1-449C-A7EE-CCB4A895E6C5}"/>
      </w:docPartPr>
      <w:docPartBody>
        <w:p w:rsidR="004A6A9B" w:rsidRDefault="00696EC0" w:rsidP="00696EC0">
          <w:pPr>
            <w:pStyle w:val="67A68969DA2D475196ADF3398F5F0E1D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10A1F5720FD243AFBF7E6437CE92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E4D2-BACB-4E5D-AE7B-6937E20BB2AC}"/>
      </w:docPartPr>
      <w:docPartBody>
        <w:p w:rsidR="004A6A9B" w:rsidRDefault="00696EC0" w:rsidP="00696EC0">
          <w:pPr>
            <w:pStyle w:val="10A1F5720FD243AFBF7E6437CE9298B3"/>
          </w:pPr>
          <w:r>
            <w:rPr>
              <w:lang w:val="es-ES"/>
            </w:rPr>
            <w:t>[Rochester, NY]</w:t>
          </w:r>
        </w:p>
      </w:docPartBody>
    </w:docPart>
    <w:docPart>
      <w:docPartPr>
        <w:name w:val="5BD303917C644198A79D873850420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F2B3-7AD7-4AB6-99D4-D2448E0EC45D}"/>
      </w:docPartPr>
      <w:docPartBody>
        <w:p w:rsidR="004A6A9B" w:rsidRDefault="00696EC0" w:rsidP="00696EC0">
          <w:pPr>
            <w:pStyle w:val="5BD303917C644198A79D87385042066F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758E34BEB35C4B4E8AEACB6A1F990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337F5-5704-4572-8E5B-460C55946FA5}"/>
      </w:docPartPr>
      <w:docPartBody>
        <w:p w:rsidR="004A6A9B" w:rsidRDefault="00696EC0" w:rsidP="00696EC0">
          <w:pPr>
            <w:pStyle w:val="758E34BEB35C4B4E8AEACB6A1F9902A7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CFCD1621668444A8B39583EABB0B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6124-97A8-40FC-B710-CC45F280796A}"/>
      </w:docPartPr>
      <w:docPartBody>
        <w:p w:rsidR="004A6A9B" w:rsidRDefault="00696EC0" w:rsidP="00696EC0">
          <w:pPr>
            <w:pStyle w:val="CFCD1621668444A8B39583EABB0BE7A5"/>
          </w:pPr>
          <w:r>
            <w:rPr>
              <w:rStyle w:val="Textodelmarcadordeposicin1"/>
              <w:lang w:val="es-ES"/>
            </w:rPr>
            <w:t>[Fecha de inicio]</w:t>
          </w:r>
        </w:p>
      </w:docPartBody>
    </w:docPart>
    <w:docPart>
      <w:docPartPr>
        <w:name w:val="83C2C503F93247F2AF0DA4653AFEE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EC37E-8DEC-4E9D-9875-5FEE01322505}"/>
      </w:docPartPr>
      <w:docPartBody>
        <w:p w:rsidR="004A6A9B" w:rsidRDefault="00696EC0" w:rsidP="00696EC0">
          <w:pPr>
            <w:pStyle w:val="83C2C503F93247F2AF0DA4653AFEE076"/>
          </w:pPr>
          <w:r>
            <w:rPr>
              <w:rStyle w:val="Textodelmarcadordeposicin1"/>
              <w:lang w:val="es-ES"/>
            </w:rPr>
            <w:t>[fecha de finalización]</w:t>
          </w:r>
        </w:p>
      </w:docPartBody>
    </w:docPart>
    <w:docPart>
      <w:docPartPr>
        <w:name w:val="835FB9299CF6473884517D0C7C685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DCC1-952C-4044-9654-3CFA6B83B1D3}"/>
      </w:docPartPr>
      <w:docPartBody>
        <w:p w:rsidR="00944C4D" w:rsidRDefault="004A6A9B" w:rsidP="004A6A9B">
          <w:pPr>
            <w:pStyle w:val="835FB9299CF6473884517D0C7C685479"/>
          </w:pPr>
          <w:r>
            <w:rPr>
              <w:lang w:val="es-ES"/>
            </w:rPr>
            <w:t>[Fecha de inicio]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D60"/>
    <w:multiLevelType w:val="hybridMultilevel"/>
    <w:tmpl w:val="941ED220"/>
    <w:lvl w:ilvl="0" w:tplc="928C7D54">
      <w:start w:val="5"/>
      <w:numFmt w:val="bullet"/>
      <w:pStyle w:val="Prrafodelista1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AE"/>
    <w:rsid w:val="00053980"/>
    <w:rsid w:val="000766AE"/>
    <w:rsid w:val="00115485"/>
    <w:rsid w:val="001E4836"/>
    <w:rsid w:val="00261CBB"/>
    <w:rsid w:val="0032279D"/>
    <w:rsid w:val="003B44E1"/>
    <w:rsid w:val="00462A36"/>
    <w:rsid w:val="004A6A9B"/>
    <w:rsid w:val="0057054B"/>
    <w:rsid w:val="00594198"/>
    <w:rsid w:val="00677847"/>
    <w:rsid w:val="00696EC0"/>
    <w:rsid w:val="006F1EA7"/>
    <w:rsid w:val="00702DAA"/>
    <w:rsid w:val="00882E1F"/>
    <w:rsid w:val="00944C4D"/>
    <w:rsid w:val="00A27B01"/>
    <w:rsid w:val="00C54233"/>
    <w:rsid w:val="00C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5050C90C94ED38EAD95A652DF2950">
    <w:name w:val="9655050C90C94ED38EAD95A652DF2950"/>
  </w:style>
  <w:style w:type="paragraph" w:customStyle="1" w:styleId="45563655BF3F4334BBBF732CD7C0FD66">
    <w:name w:val="45563655BF3F4334BBBF732CD7C0FD66"/>
  </w:style>
  <w:style w:type="paragraph" w:customStyle="1" w:styleId="150E00DFB35143C1A3AE033299C88C92">
    <w:name w:val="150E00DFB35143C1A3AE033299C88C92"/>
  </w:style>
  <w:style w:type="paragraph" w:customStyle="1" w:styleId="542F35E79AF9424C8C0CACDFD41228AF">
    <w:name w:val="542F35E79AF9424C8C0CACDFD41228AF"/>
  </w:style>
  <w:style w:type="paragraph" w:customStyle="1" w:styleId="9ECDB1BB58D042269AB10930B53BB150">
    <w:name w:val="9ECDB1BB58D042269AB10930B53BB150"/>
  </w:style>
  <w:style w:type="paragraph" w:customStyle="1" w:styleId="2269ECC8CA1E463DAD93DF9A1414C4D4">
    <w:name w:val="2269ECC8CA1E463DAD93DF9A1414C4D4"/>
  </w:style>
  <w:style w:type="paragraph" w:customStyle="1" w:styleId="Prrafodelista1">
    <w:name w:val="Párrafo de lista1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21C3851D0EC242DFAAA41A713B512CD6">
    <w:name w:val="21C3851D0EC242DFAAA41A713B512CD6"/>
  </w:style>
  <w:style w:type="paragraph" w:customStyle="1" w:styleId="931E31DAD86142CC9A7FFB7CFEF33BAF">
    <w:name w:val="931E31DAD86142CC9A7FFB7CFEF33BAF"/>
  </w:style>
  <w:style w:type="paragraph" w:customStyle="1" w:styleId="F5AB363D9C9A4C64AFD89AD95BAF5259">
    <w:name w:val="F5AB363D9C9A4C64AFD89AD95BAF5259"/>
  </w:style>
  <w:style w:type="character" w:customStyle="1" w:styleId="Textodelmarcadordeposicin1">
    <w:name w:val="Texto del marcador de posición1"/>
    <w:basedOn w:val="DefaultParagraphFont"/>
    <w:uiPriority w:val="99"/>
    <w:semiHidden/>
    <w:rsid w:val="004A6A9B"/>
    <w:rPr>
      <w:color w:val="808080"/>
    </w:rPr>
  </w:style>
  <w:style w:type="paragraph" w:customStyle="1" w:styleId="FDF19BBDB48B4A35BD52E697FE2A3651">
    <w:name w:val="FDF19BBDB48B4A35BD52E697FE2A3651"/>
  </w:style>
  <w:style w:type="paragraph" w:customStyle="1" w:styleId="2D368DBF45C94A6D9931871A516769D5">
    <w:name w:val="2D368DBF45C94A6D9931871A516769D5"/>
  </w:style>
  <w:style w:type="paragraph" w:customStyle="1" w:styleId="08D4E3C03A164DF7A355C0BF1698CD91">
    <w:name w:val="08D4E3C03A164DF7A355C0BF1698CD91"/>
  </w:style>
  <w:style w:type="paragraph" w:customStyle="1" w:styleId="0953B1D2A02146C0A2235D441B62E608">
    <w:name w:val="0953B1D2A02146C0A2235D441B62E608"/>
  </w:style>
  <w:style w:type="paragraph" w:customStyle="1" w:styleId="4E96CADE5E944235ACDC5737CCBE94B6">
    <w:name w:val="4E96CADE5E944235ACDC5737CCBE94B6"/>
  </w:style>
  <w:style w:type="paragraph" w:customStyle="1" w:styleId="898319BE4D074C42A278E9199C1BEC88">
    <w:name w:val="898319BE4D074C42A278E9199C1BEC88"/>
  </w:style>
  <w:style w:type="paragraph" w:customStyle="1" w:styleId="1A070FAD7D27490AA16839B323663E59">
    <w:name w:val="1A070FAD7D27490AA16839B323663E59"/>
  </w:style>
  <w:style w:type="paragraph" w:customStyle="1" w:styleId="F430DEDCFC8341098C1BB5D110C37105">
    <w:name w:val="F430DEDCFC8341098C1BB5D110C37105"/>
  </w:style>
  <w:style w:type="paragraph" w:customStyle="1" w:styleId="C7A1236701DB415A94ED6A14B3B7B9AD">
    <w:name w:val="C7A1236701DB415A94ED6A14B3B7B9AD"/>
  </w:style>
  <w:style w:type="paragraph" w:customStyle="1" w:styleId="2750198DBD0840D3B80B6FAB532054C6">
    <w:name w:val="2750198DBD0840D3B80B6FAB532054C6"/>
  </w:style>
  <w:style w:type="paragraph" w:customStyle="1" w:styleId="39925368EF5C4AA6BB416CFE4D719316">
    <w:name w:val="39925368EF5C4AA6BB416CFE4D719316"/>
  </w:style>
  <w:style w:type="paragraph" w:customStyle="1" w:styleId="2164579FAAD942A6AAC22A8430A88C29">
    <w:name w:val="2164579FAAD942A6AAC22A8430A88C29"/>
  </w:style>
  <w:style w:type="paragraph" w:customStyle="1" w:styleId="3EF028D862C14BDB8017B285CC67560A">
    <w:name w:val="3EF028D862C14BDB8017B285CC67560A"/>
  </w:style>
  <w:style w:type="paragraph" w:customStyle="1" w:styleId="D0E9CEFEC03748B9851833E060765520">
    <w:name w:val="D0E9CEFEC03748B9851833E060765520"/>
  </w:style>
  <w:style w:type="paragraph" w:customStyle="1" w:styleId="E24FD369BCF74DA18647029E7ACC8890">
    <w:name w:val="E24FD369BCF74DA18647029E7ACC8890"/>
  </w:style>
  <w:style w:type="paragraph" w:customStyle="1" w:styleId="0BDA7F8C586F4FE98C1261533170CEE0">
    <w:name w:val="0BDA7F8C586F4FE98C1261533170CEE0"/>
  </w:style>
  <w:style w:type="paragraph" w:customStyle="1" w:styleId="A33170AD4EAD4F4C91E004200EA00889">
    <w:name w:val="A33170AD4EAD4F4C91E004200EA00889"/>
  </w:style>
  <w:style w:type="paragraph" w:customStyle="1" w:styleId="0F81BBECAAEB41108BBA43EAEEE329F0">
    <w:name w:val="0F81BBECAAEB41108BBA43EAEEE329F0"/>
  </w:style>
  <w:style w:type="paragraph" w:customStyle="1" w:styleId="489255DB1AF8460FAC5EB5900676DE4F">
    <w:name w:val="489255DB1AF8460FAC5EB5900676DE4F"/>
  </w:style>
  <w:style w:type="paragraph" w:customStyle="1" w:styleId="1D01FC4A7C4A438F942277BDE2687F0F">
    <w:name w:val="1D01FC4A7C4A438F942277BDE2687F0F"/>
  </w:style>
  <w:style w:type="paragraph" w:customStyle="1" w:styleId="23D6764A1E9F4D0FAAF08AF58E14A366">
    <w:name w:val="23D6764A1E9F4D0FAAF08AF58E14A366"/>
  </w:style>
  <w:style w:type="paragraph" w:customStyle="1" w:styleId="8314C7D4B3C843298D29989CFB0C6650">
    <w:name w:val="8314C7D4B3C843298D29989CFB0C6650"/>
  </w:style>
  <w:style w:type="paragraph" w:customStyle="1" w:styleId="1747B268546847D2AC1A6D202F4BA632">
    <w:name w:val="1747B268546847D2AC1A6D202F4BA632"/>
  </w:style>
  <w:style w:type="paragraph" w:customStyle="1" w:styleId="FB2B478CE19644928C22CD3748A40C4C">
    <w:name w:val="FB2B478CE19644928C22CD3748A40C4C"/>
  </w:style>
  <w:style w:type="paragraph" w:customStyle="1" w:styleId="AB236C7C236C4515AE2BC2744BADAED4">
    <w:name w:val="AB236C7C236C4515AE2BC2744BADAED4"/>
    <w:rsid w:val="00CF17A5"/>
  </w:style>
  <w:style w:type="paragraph" w:customStyle="1" w:styleId="644AF4C8F4634B9EA426ECDF5FBCCC90">
    <w:name w:val="644AF4C8F4634B9EA426ECDF5FBCCC90"/>
    <w:rsid w:val="00CF17A5"/>
  </w:style>
  <w:style w:type="paragraph" w:customStyle="1" w:styleId="78687C6B91BA48F584C022380257D743">
    <w:name w:val="78687C6B91BA48F584C022380257D743"/>
    <w:rsid w:val="00CF17A5"/>
  </w:style>
  <w:style w:type="paragraph" w:customStyle="1" w:styleId="6B93C95A6300402481FFDDA7BFE6376D">
    <w:name w:val="6B93C95A6300402481FFDDA7BFE6376D"/>
    <w:rsid w:val="00CF17A5"/>
  </w:style>
  <w:style w:type="paragraph" w:customStyle="1" w:styleId="756C6B76EC334C8FA64ACADE6595B4CF">
    <w:name w:val="756C6B76EC334C8FA64ACADE6595B4CF"/>
    <w:rsid w:val="00CF17A5"/>
  </w:style>
  <w:style w:type="paragraph" w:customStyle="1" w:styleId="4A7A1C45232349269A38B1145DA1935E">
    <w:name w:val="4A7A1C45232349269A38B1145DA1935E"/>
    <w:rsid w:val="003B44E1"/>
  </w:style>
  <w:style w:type="paragraph" w:customStyle="1" w:styleId="E1C2D96BA0414ED5A5AEAFDBB4593954">
    <w:name w:val="E1C2D96BA0414ED5A5AEAFDBB4593954"/>
    <w:rsid w:val="003B44E1"/>
  </w:style>
  <w:style w:type="paragraph" w:customStyle="1" w:styleId="9129789FEAB04CD88ABECDFD24631CBB">
    <w:name w:val="9129789FEAB04CD88ABECDFD24631CBB"/>
    <w:rsid w:val="003B44E1"/>
  </w:style>
  <w:style w:type="paragraph" w:customStyle="1" w:styleId="5FD418CF548D45659B70175D3B1B86D9">
    <w:name w:val="5FD418CF548D45659B70175D3B1B86D9"/>
    <w:rsid w:val="003B44E1"/>
  </w:style>
  <w:style w:type="paragraph" w:customStyle="1" w:styleId="03D16FD12A4E4AA6A2D752143E4EEA25">
    <w:name w:val="03D16FD12A4E4AA6A2D752143E4EEA25"/>
    <w:rsid w:val="00A27B01"/>
  </w:style>
  <w:style w:type="paragraph" w:customStyle="1" w:styleId="A38FD58E4C774542A9A658D4274ADA4D">
    <w:name w:val="A38FD58E4C774542A9A658D4274ADA4D"/>
    <w:rsid w:val="00A27B01"/>
  </w:style>
  <w:style w:type="paragraph" w:customStyle="1" w:styleId="802A4901F6B9431392E2816AC915D4A2">
    <w:name w:val="802A4901F6B9431392E2816AC915D4A2"/>
    <w:rsid w:val="00696EC0"/>
  </w:style>
  <w:style w:type="paragraph" w:customStyle="1" w:styleId="67A68969DA2D475196ADF3398F5F0E1D">
    <w:name w:val="67A68969DA2D475196ADF3398F5F0E1D"/>
    <w:rsid w:val="00696EC0"/>
  </w:style>
  <w:style w:type="paragraph" w:customStyle="1" w:styleId="10A1F5720FD243AFBF7E6437CE9298B3">
    <w:name w:val="10A1F5720FD243AFBF7E6437CE9298B3"/>
    <w:rsid w:val="00696EC0"/>
  </w:style>
  <w:style w:type="paragraph" w:customStyle="1" w:styleId="5BD303917C644198A79D87385042066F">
    <w:name w:val="5BD303917C644198A79D87385042066F"/>
    <w:rsid w:val="00696EC0"/>
  </w:style>
  <w:style w:type="paragraph" w:customStyle="1" w:styleId="758E34BEB35C4B4E8AEACB6A1F9902A7">
    <w:name w:val="758E34BEB35C4B4E8AEACB6A1F9902A7"/>
    <w:rsid w:val="00696EC0"/>
  </w:style>
  <w:style w:type="paragraph" w:customStyle="1" w:styleId="CFCD1621668444A8B39583EABB0BE7A5">
    <w:name w:val="CFCD1621668444A8B39583EABB0BE7A5"/>
    <w:rsid w:val="00696EC0"/>
  </w:style>
  <w:style w:type="paragraph" w:customStyle="1" w:styleId="83C2C503F93247F2AF0DA4653AFEE076">
    <w:name w:val="83C2C503F93247F2AF0DA4653AFEE076"/>
    <w:rsid w:val="00696EC0"/>
  </w:style>
  <w:style w:type="paragraph" w:customStyle="1" w:styleId="F633F77656F54CACA0011112E6273CA3">
    <w:name w:val="F633F77656F54CACA0011112E6273CA3"/>
    <w:rsid w:val="00696EC0"/>
  </w:style>
  <w:style w:type="paragraph" w:customStyle="1" w:styleId="731E45B930E649AC8CE0235F5369B16C">
    <w:name w:val="731E45B930E649AC8CE0235F5369B16C"/>
    <w:rsid w:val="00696EC0"/>
  </w:style>
  <w:style w:type="paragraph" w:customStyle="1" w:styleId="835FB9299CF6473884517D0C7C685479">
    <w:name w:val="835FB9299CF6473884517D0C7C685479"/>
    <w:rsid w:val="004A6A9B"/>
  </w:style>
  <w:style w:type="paragraph" w:customStyle="1" w:styleId="0696DEAA5BBE47E4ABFE8F4B9C3A2FF7">
    <w:name w:val="0696DEAA5BBE47E4ABFE8F4B9C3A2FF7"/>
    <w:rsid w:val="004A6A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5050C90C94ED38EAD95A652DF2950">
    <w:name w:val="9655050C90C94ED38EAD95A652DF2950"/>
  </w:style>
  <w:style w:type="paragraph" w:customStyle="1" w:styleId="45563655BF3F4334BBBF732CD7C0FD66">
    <w:name w:val="45563655BF3F4334BBBF732CD7C0FD66"/>
  </w:style>
  <w:style w:type="paragraph" w:customStyle="1" w:styleId="150E00DFB35143C1A3AE033299C88C92">
    <w:name w:val="150E00DFB35143C1A3AE033299C88C92"/>
  </w:style>
  <w:style w:type="paragraph" w:customStyle="1" w:styleId="542F35E79AF9424C8C0CACDFD41228AF">
    <w:name w:val="542F35E79AF9424C8C0CACDFD41228AF"/>
  </w:style>
  <w:style w:type="paragraph" w:customStyle="1" w:styleId="9ECDB1BB58D042269AB10930B53BB150">
    <w:name w:val="9ECDB1BB58D042269AB10930B53BB150"/>
  </w:style>
  <w:style w:type="paragraph" w:customStyle="1" w:styleId="2269ECC8CA1E463DAD93DF9A1414C4D4">
    <w:name w:val="2269ECC8CA1E463DAD93DF9A1414C4D4"/>
  </w:style>
  <w:style w:type="paragraph" w:customStyle="1" w:styleId="Prrafodelista1">
    <w:name w:val="Párrafo de lista1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  <w:lang w:val="en-US" w:eastAsia="en-US"/>
    </w:rPr>
  </w:style>
  <w:style w:type="paragraph" w:customStyle="1" w:styleId="21C3851D0EC242DFAAA41A713B512CD6">
    <w:name w:val="21C3851D0EC242DFAAA41A713B512CD6"/>
  </w:style>
  <w:style w:type="paragraph" w:customStyle="1" w:styleId="931E31DAD86142CC9A7FFB7CFEF33BAF">
    <w:name w:val="931E31DAD86142CC9A7FFB7CFEF33BAF"/>
  </w:style>
  <w:style w:type="paragraph" w:customStyle="1" w:styleId="F5AB363D9C9A4C64AFD89AD95BAF5259">
    <w:name w:val="F5AB363D9C9A4C64AFD89AD95BAF5259"/>
  </w:style>
  <w:style w:type="character" w:customStyle="1" w:styleId="Textodelmarcadordeposicin1">
    <w:name w:val="Texto del marcador de posición1"/>
    <w:basedOn w:val="DefaultParagraphFont"/>
    <w:uiPriority w:val="99"/>
    <w:semiHidden/>
    <w:rsid w:val="004A6A9B"/>
    <w:rPr>
      <w:color w:val="808080"/>
    </w:rPr>
  </w:style>
  <w:style w:type="paragraph" w:customStyle="1" w:styleId="FDF19BBDB48B4A35BD52E697FE2A3651">
    <w:name w:val="FDF19BBDB48B4A35BD52E697FE2A3651"/>
  </w:style>
  <w:style w:type="paragraph" w:customStyle="1" w:styleId="2D368DBF45C94A6D9931871A516769D5">
    <w:name w:val="2D368DBF45C94A6D9931871A516769D5"/>
  </w:style>
  <w:style w:type="paragraph" w:customStyle="1" w:styleId="08D4E3C03A164DF7A355C0BF1698CD91">
    <w:name w:val="08D4E3C03A164DF7A355C0BF1698CD91"/>
  </w:style>
  <w:style w:type="paragraph" w:customStyle="1" w:styleId="0953B1D2A02146C0A2235D441B62E608">
    <w:name w:val="0953B1D2A02146C0A2235D441B62E608"/>
  </w:style>
  <w:style w:type="paragraph" w:customStyle="1" w:styleId="4E96CADE5E944235ACDC5737CCBE94B6">
    <w:name w:val="4E96CADE5E944235ACDC5737CCBE94B6"/>
  </w:style>
  <w:style w:type="paragraph" w:customStyle="1" w:styleId="898319BE4D074C42A278E9199C1BEC88">
    <w:name w:val="898319BE4D074C42A278E9199C1BEC88"/>
  </w:style>
  <w:style w:type="paragraph" w:customStyle="1" w:styleId="1A070FAD7D27490AA16839B323663E59">
    <w:name w:val="1A070FAD7D27490AA16839B323663E59"/>
  </w:style>
  <w:style w:type="paragraph" w:customStyle="1" w:styleId="F430DEDCFC8341098C1BB5D110C37105">
    <w:name w:val="F430DEDCFC8341098C1BB5D110C37105"/>
  </w:style>
  <w:style w:type="paragraph" w:customStyle="1" w:styleId="C7A1236701DB415A94ED6A14B3B7B9AD">
    <w:name w:val="C7A1236701DB415A94ED6A14B3B7B9AD"/>
  </w:style>
  <w:style w:type="paragraph" w:customStyle="1" w:styleId="2750198DBD0840D3B80B6FAB532054C6">
    <w:name w:val="2750198DBD0840D3B80B6FAB532054C6"/>
  </w:style>
  <w:style w:type="paragraph" w:customStyle="1" w:styleId="39925368EF5C4AA6BB416CFE4D719316">
    <w:name w:val="39925368EF5C4AA6BB416CFE4D719316"/>
  </w:style>
  <w:style w:type="paragraph" w:customStyle="1" w:styleId="2164579FAAD942A6AAC22A8430A88C29">
    <w:name w:val="2164579FAAD942A6AAC22A8430A88C29"/>
  </w:style>
  <w:style w:type="paragraph" w:customStyle="1" w:styleId="3EF028D862C14BDB8017B285CC67560A">
    <w:name w:val="3EF028D862C14BDB8017B285CC67560A"/>
  </w:style>
  <w:style w:type="paragraph" w:customStyle="1" w:styleId="D0E9CEFEC03748B9851833E060765520">
    <w:name w:val="D0E9CEFEC03748B9851833E060765520"/>
  </w:style>
  <w:style w:type="paragraph" w:customStyle="1" w:styleId="E24FD369BCF74DA18647029E7ACC8890">
    <w:name w:val="E24FD369BCF74DA18647029E7ACC8890"/>
  </w:style>
  <w:style w:type="paragraph" w:customStyle="1" w:styleId="0BDA7F8C586F4FE98C1261533170CEE0">
    <w:name w:val="0BDA7F8C586F4FE98C1261533170CEE0"/>
  </w:style>
  <w:style w:type="paragraph" w:customStyle="1" w:styleId="A33170AD4EAD4F4C91E004200EA00889">
    <w:name w:val="A33170AD4EAD4F4C91E004200EA00889"/>
  </w:style>
  <w:style w:type="paragraph" w:customStyle="1" w:styleId="0F81BBECAAEB41108BBA43EAEEE329F0">
    <w:name w:val="0F81BBECAAEB41108BBA43EAEEE329F0"/>
  </w:style>
  <w:style w:type="paragraph" w:customStyle="1" w:styleId="489255DB1AF8460FAC5EB5900676DE4F">
    <w:name w:val="489255DB1AF8460FAC5EB5900676DE4F"/>
  </w:style>
  <w:style w:type="paragraph" w:customStyle="1" w:styleId="1D01FC4A7C4A438F942277BDE2687F0F">
    <w:name w:val="1D01FC4A7C4A438F942277BDE2687F0F"/>
  </w:style>
  <w:style w:type="paragraph" w:customStyle="1" w:styleId="23D6764A1E9F4D0FAAF08AF58E14A366">
    <w:name w:val="23D6764A1E9F4D0FAAF08AF58E14A366"/>
  </w:style>
  <w:style w:type="paragraph" w:customStyle="1" w:styleId="8314C7D4B3C843298D29989CFB0C6650">
    <w:name w:val="8314C7D4B3C843298D29989CFB0C6650"/>
  </w:style>
  <w:style w:type="paragraph" w:customStyle="1" w:styleId="1747B268546847D2AC1A6D202F4BA632">
    <w:name w:val="1747B268546847D2AC1A6D202F4BA632"/>
  </w:style>
  <w:style w:type="paragraph" w:customStyle="1" w:styleId="FB2B478CE19644928C22CD3748A40C4C">
    <w:name w:val="FB2B478CE19644928C22CD3748A40C4C"/>
  </w:style>
  <w:style w:type="paragraph" w:customStyle="1" w:styleId="AB236C7C236C4515AE2BC2744BADAED4">
    <w:name w:val="AB236C7C236C4515AE2BC2744BADAED4"/>
    <w:rsid w:val="00CF17A5"/>
  </w:style>
  <w:style w:type="paragraph" w:customStyle="1" w:styleId="644AF4C8F4634B9EA426ECDF5FBCCC90">
    <w:name w:val="644AF4C8F4634B9EA426ECDF5FBCCC90"/>
    <w:rsid w:val="00CF17A5"/>
  </w:style>
  <w:style w:type="paragraph" w:customStyle="1" w:styleId="78687C6B91BA48F584C022380257D743">
    <w:name w:val="78687C6B91BA48F584C022380257D743"/>
    <w:rsid w:val="00CF17A5"/>
  </w:style>
  <w:style w:type="paragraph" w:customStyle="1" w:styleId="6B93C95A6300402481FFDDA7BFE6376D">
    <w:name w:val="6B93C95A6300402481FFDDA7BFE6376D"/>
    <w:rsid w:val="00CF17A5"/>
  </w:style>
  <w:style w:type="paragraph" w:customStyle="1" w:styleId="756C6B76EC334C8FA64ACADE6595B4CF">
    <w:name w:val="756C6B76EC334C8FA64ACADE6595B4CF"/>
    <w:rsid w:val="00CF17A5"/>
  </w:style>
  <w:style w:type="paragraph" w:customStyle="1" w:styleId="4A7A1C45232349269A38B1145DA1935E">
    <w:name w:val="4A7A1C45232349269A38B1145DA1935E"/>
    <w:rsid w:val="003B44E1"/>
  </w:style>
  <w:style w:type="paragraph" w:customStyle="1" w:styleId="E1C2D96BA0414ED5A5AEAFDBB4593954">
    <w:name w:val="E1C2D96BA0414ED5A5AEAFDBB4593954"/>
    <w:rsid w:val="003B44E1"/>
  </w:style>
  <w:style w:type="paragraph" w:customStyle="1" w:styleId="9129789FEAB04CD88ABECDFD24631CBB">
    <w:name w:val="9129789FEAB04CD88ABECDFD24631CBB"/>
    <w:rsid w:val="003B44E1"/>
  </w:style>
  <w:style w:type="paragraph" w:customStyle="1" w:styleId="5FD418CF548D45659B70175D3B1B86D9">
    <w:name w:val="5FD418CF548D45659B70175D3B1B86D9"/>
    <w:rsid w:val="003B44E1"/>
  </w:style>
  <w:style w:type="paragraph" w:customStyle="1" w:styleId="03D16FD12A4E4AA6A2D752143E4EEA25">
    <w:name w:val="03D16FD12A4E4AA6A2D752143E4EEA25"/>
    <w:rsid w:val="00A27B01"/>
  </w:style>
  <w:style w:type="paragraph" w:customStyle="1" w:styleId="A38FD58E4C774542A9A658D4274ADA4D">
    <w:name w:val="A38FD58E4C774542A9A658D4274ADA4D"/>
    <w:rsid w:val="00A27B01"/>
  </w:style>
  <w:style w:type="paragraph" w:customStyle="1" w:styleId="802A4901F6B9431392E2816AC915D4A2">
    <w:name w:val="802A4901F6B9431392E2816AC915D4A2"/>
    <w:rsid w:val="00696EC0"/>
  </w:style>
  <w:style w:type="paragraph" w:customStyle="1" w:styleId="67A68969DA2D475196ADF3398F5F0E1D">
    <w:name w:val="67A68969DA2D475196ADF3398F5F0E1D"/>
    <w:rsid w:val="00696EC0"/>
  </w:style>
  <w:style w:type="paragraph" w:customStyle="1" w:styleId="10A1F5720FD243AFBF7E6437CE9298B3">
    <w:name w:val="10A1F5720FD243AFBF7E6437CE9298B3"/>
    <w:rsid w:val="00696EC0"/>
  </w:style>
  <w:style w:type="paragraph" w:customStyle="1" w:styleId="5BD303917C644198A79D87385042066F">
    <w:name w:val="5BD303917C644198A79D87385042066F"/>
    <w:rsid w:val="00696EC0"/>
  </w:style>
  <w:style w:type="paragraph" w:customStyle="1" w:styleId="758E34BEB35C4B4E8AEACB6A1F9902A7">
    <w:name w:val="758E34BEB35C4B4E8AEACB6A1F9902A7"/>
    <w:rsid w:val="00696EC0"/>
  </w:style>
  <w:style w:type="paragraph" w:customStyle="1" w:styleId="CFCD1621668444A8B39583EABB0BE7A5">
    <w:name w:val="CFCD1621668444A8B39583EABB0BE7A5"/>
    <w:rsid w:val="00696EC0"/>
  </w:style>
  <w:style w:type="paragraph" w:customStyle="1" w:styleId="83C2C503F93247F2AF0DA4653AFEE076">
    <w:name w:val="83C2C503F93247F2AF0DA4653AFEE076"/>
    <w:rsid w:val="00696EC0"/>
  </w:style>
  <w:style w:type="paragraph" w:customStyle="1" w:styleId="F633F77656F54CACA0011112E6273CA3">
    <w:name w:val="F633F77656F54CACA0011112E6273CA3"/>
    <w:rsid w:val="00696EC0"/>
  </w:style>
  <w:style w:type="paragraph" w:customStyle="1" w:styleId="731E45B930E649AC8CE0235F5369B16C">
    <w:name w:val="731E45B930E649AC8CE0235F5369B16C"/>
    <w:rsid w:val="00696EC0"/>
  </w:style>
  <w:style w:type="paragraph" w:customStyle="1" w:styleId="835FB9299CF6473884517D0C7C685479">
    <w:name w:val="835FB9299CF6473884517D0C7C685479"/>
    <w:rsid w:val="004A6A9B"/>
  </w:style>
  <w:style w:type="paragraph" w:customStyle="1" w:styleId="0696DEAA5BBE47E4ABFE8F4B9C3A2FF7">
    <w:name w:val="0696DEAA5BBE47E4ABFE8F4B9C3A2FF7"/>
    <w:rsid w:val="004A6A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8D593-BE14-40A0-8CF6-42E058F1B8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15285-2E9C-4E58-858D-487814736C8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DAE7CD4-764F-4388-8BD5-4FFEEAD76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B6F799-98F5-41F6-B8E0-2BEE70F6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37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meza huerta</dc:creator>
  <cp:lastModifiedBy>David Meza Huerta</cp:lastModifiedBy>
  <cp:revision>104</cp:revision>
  <cp:lastPrinted>2012-07-12T02:31:00Z</cp:lastPrinted>
  <dcterms:created xsi:type="dcterms:W3CDTF">2013-02-14T04:37:00Z</dcterms:created>
  <dcterms:modified xsi:type="dcterms:W3CDTF">2013-12-12T17:03:00Z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