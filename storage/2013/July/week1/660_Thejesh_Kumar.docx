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A66" w:rsidRDefault="00A80A66">
      <w:pPr>
        <w:jc w:val="center"/>
        <w:rPr>
          <w:b/>
          <w:bCs/>
          <w:sz w:val="18"/>
          <w:szCs w:val="18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                         </w:t>
      </w:r>
      <w:hyperlink r:id="rId6" w:history="1">
        <w:r>
          <w:rPr>
            <w:b/>
            <w:bCs/>
            <w:color w:val="0000FF"/>
            <w:sz w:val="18"/>
            <w:szCs w:val="18"/>
            <w:u w:val="single"/>
          </w:rPr>
          <w:t>thejesh.leburu@gmail.com</w:t>
        </w:r>
      </w:hyperlink>
    </w:p>
    <w:p w:rsidR="00A80A66" w:rsidRDefault="00A80A66">
      <w:pPr>
        <w:jc w:val="cen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                                                                                                                         Phone: (870)-643-0044</w:t>
      </w:r>
    </w:p>
    <w:p w:rsidR="00A80A66" w:rsidRDefault="00A80A66">
      <w:pPr>
        <w:jc w:val="center"/>
        <w:rPr>
          <w:b/>
          <w:bCs/>
          <w:sz w:val="24"/>
          <w:szCs w:val="24"/>
        </w:rPr>
      </w:pPr>
    </w:p>
    <w:p w:rsidR="00A80A66" w:rsidRDefault="00A80A66">
      <w:pPr>
        <w:jc w:val="center"/>
        <w:rPr>
          <w:u w:val="single"/>
        </w:rPr>
      </w:pPr>
      <w:r>
        <w:rPr>
          <w:b/>
          <w:bCs/>
          <w:sz w:val="24"/>
          <w:szCs w:val="24"/>
          <w:u w:val="single"/>
        </w:rPr>
        <w:t>SUMMARY</w:t>
      </w:r>
    </w:p>
    <w:p w:rsidR="00A80A66" w:rsidRDefault="00A80A66">
      <w:pPr>
        <w:ind w:left="720"/>
        <w:jc w:val="both"/>
      </w:pPr>
    </w:p>
    <w:p w:rsidR="00A80A66" w:rsidRDefault="00A80A66">
      <w:pPr>
        <w:ind w:left="720" w:hanging="359"/>
        <w:jc w:val="both"/>
        <w:rPr>
          <w:sz w:val="20"/>
          <w:szCs w:val="20"/>
        </w:rPr>
      </w:pPr>
      <w:r>
        <w:t>●</w:t>
      </w:r>
      <w:r>
        <w:tab/>
      </w:r>
      <w:r>
        <w:rPr>
          <w:sz w:val="20"/>
          <w:szCs w:val="20"/>
        </w:rPr>
        <w:t>With over 7 years of technical experience in several platforms, I take a creative and versatile approach to problems and solutions.</w:t>
      </w:r>
    </w:p>
    <w:p w:rsidR="00A80A66" w:rsidRDefault="00A80A66">
      <w:pPr>
        <w:ind w:left="720" w:hanging="359"/>
        <w:jc w:val="both"/>
      </w:pPr>
      <w:r>
        <w:t>●</w:t>
      </w:r>
      <w:r>
        <w:tab/>
      </w:r>
      <w:r>
        <w:rPr>
          <w:sz w:val="20"/>
          <w:szCs w:val="20"/>
        </w:rPr>
        <w:t>Have overall development and design experience, including, coding, testing, troubleshooting and configuring and maintaining a platform.</w:t>
      </w:r>
    </w:p>
    <w:p w:rsidR="00A80A66" w:rsidRDefault="00A80A66">
      <w:pPr>
        <w:ind w:left="720" w:hanging="359"/>
        <w:jc w:val="both"/>
      </w:pPr>
      <w:r>
        <w:t>●</w:t>
      </w:r>
      <w:r>
        <w:tab/>
      </w:r>
      <w:r>
        <w:rPr>
          <w:sz w:val="20"/>
          <w:szCs w:val="20"/>
        </w:rPr>
        <w:t>Strong experience in User Interface (UI) design, information architecture.</w:t>
      </w:r>
    </w:p>
    <w:p w:rsidR="00A80A66" w:rsidRDefault="00A80A66">
      <w:pPr>
        <w:ind w:left="720" w:hanging="359"/>
        <w:jc w:val="both"/>
      </w:pPr>
      <w:r>
        <w:t>●</w:t>
      </w:r>
      <w:r>
        <w:tab/>
      </w:r>
      <w:r>
        <w:rPr>
          <w:sz w:val="20"/>
          <w:szCs w:val="20"/>
        </w:rPr>
        <w:t>Experience across multiple industries and roles</w:t>
      </w:r>
    </w:p>
    <w:p w:rsidR="00A80A66" w:rsidRDefault="00A80A66">
      <w:pPr>
        <w:ind w:left="720" w:hanging="359"/>
        <w:jc w:val="both"/>
      </w:pPr>
      <w:r>
        <w:t>●</w:t>
      </w:r>
      <w:r>
        <w:tab/>
      </w:r>
      <w:r>
        <w:rPr>
          <w:sz w:val="20"/>
          <w:szCs w:val="20"/>
        </w:rPr>
        <w:t>Excellent knowledge of all facets of the ServicNow platform</w:t>
      </w:r>
    </w:p>
    <w:p w:rsidR="00A80A66" w:rsidRDefault="00A80A66">
      <w:pPr>
        <w:ind w:left="720" w:hanging="359"/>
        <w:jc w:val="both"/>
      </w:pPr>
      <w:r>
        <w:t>●</w:t>
      </w:r>
      <w:r>
        <w:tab/>
      </w:r>
      <w:r>
        <w:rPr>
          <w:sz w:val="20"/>
          <w:szCs w:val="20"/>
        </w:rPr>
        <w:t>Ability to optimize images to meet standard requirements of web</w:t>
      </w:r>
    </w:p>
    <w:p w:rsidR="00A80A66" w:rsidRDefault="00A80A66">
      <w:pPr>
        <w:ind w:left="720" w:hanging="359"/>
        <w:jc w:val="both"/>
      </w:pPr>
      <w:r>
        <w:t>●</w:t>
      </w:r>
      <w:r>
        <w:tab/>
      </w:r>
      <w:r>
        <w:rPr>
          <w:sz w:val="20"/>
          <w:szCs w:val="20"/>
        </w:rPr>
        <w:t xml:space="preserve">Good understanding of various Content management systems (CMS) and ability to integrate those with existing web-site </w:t>
      </w:r>
    </w:p>
    <w:p w:rsidR="00A80A66" w:rsidRDefault="00A80A66">
      <w:pPr>
        <w:ind w:left="720" w:hanging="359"/>
        <w:jc w:val="both"/>
      </w:pPr>
      <w:r>
        <w:t>●</w:t>
      </w:r>
      <w:r>
        <w:tab/>
      </w:r>
      <w:r>
        <w:rPr>
          <w:sz w:val="20"/>
          <w:szCs w:val="20"/>
        </w:rPr>
        <w:t xml:space="preserve">Knowledge and applications of ITSM type implementations and process engineering </w:t>
      </w:r>
    </w:p>
    <w:p w:rsidR="00A80A66" w:rsidRDefault="00A80A66">
      <w:pPr>
        <w:ind w:left="720" w:hanging="359"/>
        <w:jc w:val="both"/>
      </w:pPr>
      <w:r>
        <w:t>●</w:t>
      </w:r>
      <w:r>
        <w:tab/>
      </w:r>
      <w:r>
        <w:rPr>
          <w:sz w:val="20"/>
          <w:szCs w:val="20"/>
        </w:rPr>
        <w:t xml:space="preserve">Specializing for last 3 years in </w:t>
      </w:r>
      <w:r>
        <w:rPr>
          <w:b/>
          <w:bCs/>
          <w:sz w:val="20"/>
          <w:szCs w:val="20"/>
        </w:rPr>
        <w:t>Service-Now</w:t>
      </w:r>
      <w:r>
        <w:rPr>
          <w:sz w:val="20"/>
          <w:szCs w:val="20"/>
        </w:rPr>
        <w:t xml:space="preserve"> as a Developer and architect.</w:t>
      </w:r>
    </w:p>
    <w:p w:rsidR="00A80A66" w:rsidRDefault="00A80A66">
      <w:pPr>
        <w:ind w:left="720"/>
        <w:rPr>
          <w:sz w:val="24"/>
          <w:szCs w:val="24"/>
        </w:rPr>
      </w:pPr>
    </w:p>
    <w:p w:rsidR="00A80A66" w:rsidRDefault="00A80A66">
      <w:pPr>
        <w:ind w:left="72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Education</w:t>
      </w:r>
    </w:p>
    <w:p w:rsidR="00A80A66" w:rsidRDefault="00A80A66">
      <w:pPr>
        <w:ind w:left="720"/>
        <w:rPr>
          <w:b/>
          <w:bCs/>
          <w:sz w:val="20"/>
          <w:szCs w:val="20"/>
        </w:rPr>
      </w:pPr>
    </w:p>
    <w:p w:rsidR="00A80A66" w:rsidRDefault="00A80A66">
      <w:pPr>
        <w:ind w:left="720" w:hanging="360"/>
        <w:rPr>
          <w:b/>
          <w:bCs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b/>
          <w:bCs/>
          <w:sz w:val="20"/>
          <w:szCs w:val="20"/>
        </w:rPr>
        <w:t xml:space="preserve">Gannon University </w:t>
      </w:r>
    </w:p>
    <w:p w:rsidR="00A80A66" w:rsidRDefault="00A80A66">
      <w:pPr>
        <w:ind w:left="1440" w:hanging="360"/>
        <w:rPr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sz w:val="20"/>
          <w:szCs w:val="20"/>
        </w:rPr>
        <w:t xml:space="preserve">Masters of Science, Electrical Engineering </w:t>
      </w:r>
    </w:p>
    <w:p w:rsidR="00A80A66" w:rsidRDefault="00A80A66">
      <w:pPr>
        <w:ind w:left="720"/>
        <w:rPr>
          <w:sz w:val="20"/>
          <w:szCs w:val="20"/>
        </w:rPr>
      </w:pPr>
    </w:p>
    <w:p w:rsidR="00A80A66" w:rsidRDefault="00A80A66">
      <w:pPr>
        <w:ind w:left="720" w:hanging="360"/>
        <w:rPr>
          <w:b/>
          <w:bCs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b/>
          <w:bCs/>
          <w:sz w:val="20"/>
          <w:szCs w:val="20"/>
        </w:rPr>
        <w:t xml:space="preserve">Singhaghad Institute of Technology </w:t>
      </w:r>
    </w:p>
    <w:p w:rsidR="00A80A66" w:rsidRDefault="00A80A66">
      <w:pPr>
        <w:ind w:left="1440" w:hanging="360"/>
        <w:rPr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sz w:val="20"/>
          <w:szCs w:val="20"/>
        </w:rPr>
        <w:t>Bachelor of Science, Electronics and Telecomunication</w:t>
      </w:r>
    </w:p>
    <w:p w:rsidR="00A80A66" w:rsidRDefault="00A80A66">
      <w:pPr>
        <w:tabs>
          <w:tab w:val="left" w:pos="2160"/>
          <w:tab w:val="left" w:pos="2520"/>
          <w:tab w:val="right" w:pos="8640"/>
        </w:tabs>
        <w:jc w:val="both"/>
      </w:pPr>
    </w:p>
    <w:p w:rsidR="00A80A66" w:rsidRDefault="00A80A66">
      <w:pPr>
        <w:jc w:val="center"/>
        <w:rPr>
          <w:b/>
          <w:bCs/>
          <w:sz w:val="24"/>
          <w:szCs w:val="24"/>
          <w:u w:val="single"/>
        </w:rPr>
      </w:pPr>
    </w:p>
    <w:p w:rsidR="00A80A66" w:rsidRDefault="00A80A66">
      <w:pPr>
        <w:jc w:val="center"/>
        <w:rPr>
          <w:u w:val="single"/>
        </w:rPr>
      </w:pPr>
      <w:r>
        <w:rPr>
          <w:b/>
          <w:bCs/>
          <w:sz w:val="24"/>
          <w:szCs w:val="24"/>
          <w:u w:val="single"/>
        </w:rPr>
        <w:t>PROFESSIONAL EXPERIENCE</w:t>
      </w:r>
    </w:p>
    <w:p w:rsidR="00A80A66" w:rsidRDefault="00A80A66">
      <w:pPr>
        <w:tabs>
          <w:tab w:val="left" w:pos="2160"/>
          <w:tab w:val="left" w:pos="2520"/>
          <w:tab w:val="right" w:pos="8640"/>
        </w:tabs>
      </w:pPr>
    </w:p>
    <w:p w:rsidR="00A80A66" w:rsidRDefault="00A80A66">
      <w:pPr>
        <w:tabs>
          <w:tab w:val="left" w:pos="2160"/>
          <w:tab w:val="left" w:pos="2520"/>
          <w:tab w:val="right" w:pos="8640"/>
        </w:tabs>
      </w:pPr>
    </w:p>
    <w:p w:rsidR="00A80A66" w:rsidRDefault="00A80A66">
      <w:r>
        <w:rPr>
          <w:b/>
          <w:bCs/>
        </w:rPr>
        <w:t>Google Inc,  Sunnyvale, Ca                                                                        June 2010 – Current</w:t>
      </w:r>
    </w:p>
    <w:p w:rsidR="00A80A66" w:rsidRDefault="00A80A66">
      <w:pPr>
        <w:rPr>
          <w:b/>
          <w:bCs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 xml:space="preserve">Service Now Developer and Admin                                                                                   </w:t>
      </w:r>
    </w:p>
    <w:p w:rsidR="00A80A66" w:rsidRDefault="00A80A66">
      <w:pPr>
        <w:ind w:left="720" w:hanging="359"/>
        <w:rPr>
          <w:sz w:val="20"/>
          <w:szCs w:val="20"/>
        </w:rPr>
      </w:pPr>
      <w:r>
        <w:t>●</w:t>
      </w:r>
      <w:r>
        <w:tab/>
      </w:r>
      <w:r>
        <w:rPr>
          <w:sz w:val="20"/>
          <w:szCs w:val="20"/>
        </w:rPr>
        <w:t>Worked with Google core inventory team to design, implement and develop tracking system for global deployment and inventory of all corporate assets on ServiceNow.</w:t>
      </w:r>
    </w:p>
    <w:p w:rsidR="00A80A66" w:rsidRDefault="00A80A66">
      <w:pPr>
        <w:ind w:left="720" w:hanging="359"/>
        <w:rPr>
          <w:sz w:val="20"/>
          <w:szCs w:val="20"/>
        </w:rPr>
      </w:pPr>
      <w:r>
        <w:t>●</w:t>
      </w:r>
      <w:r>
        <w:tab/>
      </w:r>
      <w:r>
        <w:rPr>
          <w:sz w:val="20"/>
          <w:szCs w:val="20"/>
        </w:rPr>
        <w:t>Worked closely with process owners and managers to develop task based applications and created customized solutions to match department specific applications within ServiceNow to support departmental business process and workflow.</w:t>
      </w:r>
    </w:p>
    <w:p w:rsidR="00A80A66" w:rsidRDefault="00A80A66">
      <w:pPr>
        <w:ind w:left="720" w:hanging="359"/>
        <w:rPr>
          <w:sz w:val="20"/>
          <w:szCs w:val="20"/>
        </w:rPr>
      </w:pPr>
      <w:r>
        <w:t>●</w:t>
      </w:r>
      <w:r>
        <w:tab/>
      </w:r>
      <w:r>
        <w:rPr>
          <w:sz w:val="20"/>
          <w:szCs w:val="20"/>
        </w:rPr>
        <w:t>Deployed a centralized management system for efficient reporting and metrics tracking in ServiceNow to achieve maximum proficiency and eliminate redundancy while conforming to ITIL standards and practices.</w:t>
      </w:r>
    </w:p>
    <w:p w:rsidR="00A80A66" w:rsidRDefault="00A80A66">
      <w:pPr>
        <w:ind w:left="720" w:hanging="359"/>
        <w:rPr>
          <w:sz w:val="20"/>
          <w:szCs w:val="20"/>
        </w:rPr>
      </w:pPr>
      <w:r>
        <w:t>●</w:t>
      </w:r>
      <w:r>
        <w:tab/>
      </w:r>
      <w:r>
        <w:rPr>
          <w:sz w:val="20"/>
          <w:szCs w:val="20"/>
        </w:rPr>
        <w:t>Developed client forms and modules as per client requirements.</w:t>
      </w:r>
    </w:p>
    <w:p w:rsidR="00A80A66" w:rsidRDefault="00A80A66">
      <w:pPr>
        <w:ind w:left="720" w:hanging="359"/>
        <w:rPr>
          <w:sz w:val="20"/>
          <w:szCs w:val="20"/>
        </w:rPr>
      </w:pPr>
      <w:r>
        <w:t>●</w:t>
      </w:r>
      <w:r>
        <w:tab/>
      </w:r>
      <w:r>
        <w:rPr>
          <w:sz w:val="20"/>
          <w:szCs w:val="20"/>
        </w:rPr>
        <w:t>Kept up to date with the latest trends in using client and server scripts.</w:t>
      </w:r>
    </w:p>
    <w:p w:rsidR="00A80A66" w:rsidRDefault="00A80A66">
      <w:pPr>
        <w:ind w:left="720" w:hanging="359"/>
        <w:rPr>
          <w:sz w:val="20"/>
          <w:szCs w:val="20"/>
        </w:rPr>
      </w:pPr>
      <w:r>
        <w:t>●</w:t>
      </w:r>
      <w:r>
        <w:tab/>
      </w:r>
      <w:r>
        <w:rPr>
          <w:sz w:val="20"/>
          <w:szCs w:val="20"/>
        </w:rPr>
        <w:t>Designed and implemented conceptual models, and data structures.</w:t>
      </w:r>
    </w:p>
    <w:p w:rsidR="00A80A66" w:rsidRDefault="00A80A66">
      <w:pPr>
        <w:ind w:left="720" w:hanging="359"/>
        <w:rPr>
          <w:sz w:val="20"/>
          <w:szCs w:val="20"/>
        </w:rPr>
      </w:pPr>
      <w:r>
        <w:t>●</w:t>
      </w:r>
      <w:r>
        <w:tab/>
      </w:r>
      <w:r>
        <w:rPr>
          <w:sz w:val="20"/>
          <w:szCs w:val="20"/>
        </w:rPr>
        <w:t>Created Forms, Business rules, client scripts, UI policies, script includes, Global function calls, record producer forms, catalog scripts, tasks, events, email notifications, UI views and workflows.</w:t>
      </w:r>
    </w:p>
    <w:p w:rsidR="00A80A66" w:rsidRDefault="00A80A66">
      <w:pPr>
        <w:ind w:left="720" w:hanging="359"/>
        <w:rPr>
          <w:sz w:val="20"/>
          <w:szCs w:val="20"/>
        </w:rPr>
      </w:pPr>
      <w:r>
        <w:t>●</w:t>
      </w:r>
      <w:r>
        <w:tab/>
      </w:r>
      <w:r>
        <w:rPr>
          <w:sz w:val="20"/>
          <w:szCs w:val="20"/>
        </w:rPr>
        <w:t>Worked with Data import, transform maps and transform scripts.</w:t>
      </w:r>
    </w:p>
    <w:p w:rsidR="00A80A66" w:rsidRDefault="00A80A66">
      <w:pPr>
        <w:ind w:left="720" w:hanging="359"/>
        <w:rPr>
          <w:sz w:val="20"/>
          <w:szCs w:val="20"/>
        </w:rPr>
      </w:pPr>
      <w:r>
        <w:t>●</w:t>
      </w:r>
      <w:r>
        <w:tab/>
      </w:r>
      <w:r>
        <w:rPr>
          <w:sz w:val="20"/>
          <w:szCs w:val="20"/>
        </w:rPr>
        <w:t>Implemented metrics and metric reports for asset management and tasks</w:t>
      </w:r>
    </w:p>
    <w:p w:rsidR="00A80A66" w:rsidRDefault="00A80A66">
      <w:pPr>
        <w:ind w:left="720" w:hanging="359"/>
        <w:rPr>
          <w:sz w:val="20"/>
          <w:szCs w:val="20"/>
        </w:rPr>
      </w:pPr>
      <w:r>
        <w:t>●</w:t>
      </w:r>
      <w:r>
        <w:tab/>
      </w:r>
      <w:r>
        <w:rPr>
          <w:sz w:val="20"/>
          <w:szCs w:val="20"/>
        </w:rPr>
        <w:t xml:space="preserve">Implemented multiple ACLs and role based security as well as group based security for internal confidentiality </w:t>
      </w:r>
    </w:p>
    <w:p w:rsidR="00A80A66" w:rsidRDefault="00A80A66">
      <w:pPr>
        <w:ind w:left="720" w:hanging="359"/>
        <w:rPr>
          <w:sz w:val="20"/>
          <w:szCs w:val="20"/>
        </w:rPr>
      </w:pPr>
      <w:r>
        <w:t>●</w:t>
      </w:r>
      <w:r>
        <w:tab/>
      </w:r>
      <w:r>
        <w:rPr>
          <w:sz w:val="20"/>
          <w:szCs w:val="20"/>
        </w:rPr>
        <w:t>Used Javascript extensively in development of ServiceNow platform and many other custom built applications utilized and developed in accordance with ITIL standards.</w:t>
      </w:r>
    </w:p>
    <w:p w:rsidR="00A80A66" w:rsidRDefault="00A80A66">
      <w:pPr>
        <w:ind w:left="720" w:hanging="359"/>
        <w:rPr>
          <w:sz w:val="20"/>
          <w:szCs w:val="20"/>
        </w:rPr>
      </w:pPr>
      <w:r>
        <w:t>●</w:t>
      </w:r>
      <w:r>
        <w:tab/>
      </w:r>
      <w:r>
        <w:rPr>
          <w:sz w:val="20"/>
          <w:szCs w:val="20"/>
        </w:rPr>
        <w:t>Worked closely with process managers to identify reporting requirements to best leverage the system.</w:t>
      </w:r>
    </w:p>
    <w:p w:rsidR="00A80A66" w:rsidRDefault="00A80A66">
      <w:pPr>
        <w:ind w:left="720" w:hanging="359"/>
        <w:rPr>
          <w:sz w:val="20"/>
          <w:szCs w:val="20"/>
        </w:rPr>
      </w:pPr>
      <w:r>
        <w:t>●</w:t>
      </w:r>
      <w:r>
        <w:tab/>
      </w:r>
      <w:r>
        <w:rPr>
          <w:sz w:val="20"/>
          <w:szCs w:val="20"/>
        </w:rPr>
        <w:t>Worked with Incident, Service Catalog, Tasks, Configuration item, and Knowledge Management</w:t>
      </w:r>
    </w:p>
    <w:p w:rsidR="00A80A66" w:rsidRDefault="00A80A66">
      <w:pPr>
        <w:ind w:left="720" w:hanging="359"/>
        <w:rPr>
          <w:sz w:val="20"/>
          <w:szCs w:val="20"/>
        </w:rPr>
      </w:pPr>
      <w:r>
        <w:t>●</w:t>
      </w:r>
      <w:r>
        <w:tab/>
      </w:r>
      <w:r>
        <w:rPr>
          <w:sz w:val="20"/>
          <w:szCs w:val="20"/>
        </w:rPr>
        <w:t>Assisted in developing new business processes to fully take advantage of Service-Now’s capabilities.</w:t>
      </w:r>
    </w:p>
    <w:p w:rsidR="00A80A66" w:rsidRDefault="00A80A66">
      <w:pPr>
        <w:ind w:left="720" w:hanging="359"/>
        <w:rPr>
          <w:sz w:val="20"/>
          <w:szCs w:val="20"/>
        </w:rPr>
      </w:pPr>
      <w:r>
        <w:t>●</w:t>
      </w:r>
      <w:r>
        <w:tab/>
      </w:r>
      <w:r>
        <w:rPr>
          <w:sz w:val="20"/>
          <w:szCs w:val="20"/>
        </w:rPr>
        <w:t xml:space="preserve">Collaborated with the project teams including information architects, visual designers, developers, and quality assurance on requirements and issues to ensure quality and on-time project delivery, data transition and integration, UAT testing scenarios and goals. </w:t>
      </w:r>
    </w:p>
    <w:p w:rsidR="00A80A66" w:rsidRDefault="00A80A66">
      <w:pPr>
        <w:ind w:left="720" w:hanging="359"/>
        <w:rPr>
          <w:sz w:val="20"/>
          <w:szCs w:val="20"/>
        </w:rPr>
      </w:pPr>
      <w:r>
        <w:t>●</w:t>
      </w:r>
      <w:r>
        <w:tab/>
      </w:r>
      <w:r>
        <w:rPr>
          <w:sz w:val="20"/>
          <w:szCs w:val="20"/>
        </w:rPr>
        <w:t>Worked extensively with ServiceNow technical team to debug platform issues and manage system upgrades</w:t>
      </w:r>
    </w:p>
    <w:p w:rsidR="00A80A66" w:rsidRDefault="00A80A66">
      <w:pPr>
        <w:ind w:left="720" w:hanging="359"/>
        <w:rPr>
          <w:sz w:val="20"/>
          <w:szCs w:val="20"/>
        </w:rPr>
      </w:pPr>
      <w:r>
        <w:t>●</w:t>
      </w:r>
      <w:r>
        <w:tab/>
      </w:r>
      <w:r>
        <w:rPr>
          <w:sz w:val="20"/>
          <w:szCs w:val="20"/>
        </w:rPr>
        <w:t>Created and designed implementation for large scale asset management and distribution system for both internal and external users</w:t>
      </w:r>
    </w:p>
    <w:p w:rsidR="00A80A66" w:rsidRDefault="00A80A66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A80A66" w:rsidRDefault="00A80A66">
      <w:pPr>
        <w:jc w:val="both"/>
      </w:pPr>
      <w:r>
        <w:rPr>
          <w:b/>
          <w:bCs/>
          <w:i/>
          <w:iCs/>
          <w:sz w:val="20"/>
          <w:szCs w:val="20"/>
        </w:rPr>
        <w:t>Environment</w:t>
      </w:r>
      <w:r>
        <w:rPr>
          <w:rFonts w:ascii="Times New Roman" w:hAnsi="Times New Roman" w:cs="Times New Roman"/>
          <w:b/>
          <w:bCs/>
        </w:rPr>
        <w:t xml:space="preserve"> :</w:t>
      </w:r>
      <w:r>
        <w:rPr>
          <w:rFonts w:ascii="Times New Roman" w:hAnsi="Times New Roman" w:cs="Times New Roman"/>
        </w:rPr>
        <w:t xml:space="preserve"> </w:t>
      </w:r>
      <w:r>
        <w:rPr>
          <w:b/>
          <w:bCs/>
          <w:i/>
          <w:iCs/>
          <w:sz w:val="20"/>
          <w:szCs w:val="20"/>
        </w:rPr>
        <w:t>Service-Now Javascript, Jelly and reporting</w:t>
      </w:r>
      <w:r>
        <w:rPr>
          <w:rFonts w:ascii="Times New Roman" w:hAnsi="Times New Roman" w:cs="Times New Roman"/>
        </w:rPr>
        <w:t xml:space="preserve">. </w:t>
      </w:r>
    </w:p>
    <w:p w:rsidR="00A80A66" w:rsidRDefault="00A80A66">
      <w:pPr>
        <w:tabs>
          <w:tab w:val="left" w:pos="2160"/>
          <w:tab w:val="left" w:pos="2520"/>
          <w:tab w:val="right" w:pos="8640"/>
        </w:tabs>
      </w:pPr>
    </w:p>
    <w:p w:rsidR="00A80A66" w:rsidRDefault="00A80A66">
      <w:pPr>
        <w:tabs>
          <w:tab w:val="left" w:pos="2160"/>
          <w:tab w:val="left" w:pos="2520"/>
          <w:tab w:val="right" w:pos="8640"/>
        </w:tabs>
      </w:pPr>
    </w:p>
    <w:p w:rsidR="00A80A66" w:rsidRDefault="00A80A66">
      <w:pPr>
        <w:tabs>
          <w:tab w:val="left" w:pos="2160"/>
          <w:tab w:val="left" w:pos="2520"/>
          <w:tab w:val="right" w:pos="8640"/>
        </w:tabs>
      </w:pPr>
    </w:p>
    <w:p w:rsidR="00A80A66" w:rsidRDefault="00A80A66">
      <w:r>
        <w:rPr>
          <w:b/>
          <w:bCs/>
        </w:rPr>
        <w:t xml:space="preserve">InTheMo,  Santa  Monica, Ca                                                                   Dec 2009 – April 2010              </w:t>
      </w:r>
    </w:p>
    <w:p w:rsidR="00A80A66" w:rsidRDefault="00A80A66">
      <w:pPr>
        <w:rPr>
          <w:b/>
          <w:bCs/>
        </w:rPr>
      </w:pPr>
      <w:r>
        <w:rPr>
          <w:i/>
          <w:iCs/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 xml:space="preserve">Web Designer/Developer                                                                                            </w:t>
      </w:r>
    </w:p>
    <w:p w:rsidR="00A80A66" w:rsidRDefault="00A80A66">
      <w:pPr>
        <w:ind w:left="720" w:hanging="359"/>
        <w:rPr>
          <w:sz w:val="20"/>
          <w:szCs w:val="20"/>
        </w:rPr>
      </w:pPr>
      <w:r>
        <w:t>●</w:t>
      </w:r>
      <w:r>
        <w:tab/>
      </w:r>
      <w:r>
        <w:rPr>
          <w:sz w:val="20"/>
          <w:szCs w:val="20"/>
        </w:rPr>
        <w:t>Coordinated development of in-house task based system to assist in deployment of a social website.</w:t>
      </w:r>
    </w:p>
    <w:p w:rsidR="00A80A66" w:rsidRDefault="00A80A66">
      <w:pPr>
        <w:ind w:left="720" w:hanging="359"/>
        <w:rPr>
          <w:sz w:val="20"/>
          <w:szCs w:val="20"/>
        </w:rPr>
      </w:pPr>
      <w:r>
        <w:t>●</w:t>
      </w:r>
      <w:r>
        <w:tab/>
      </w:r>
      <w:r>
        <w:rPr>
          <w:sz w:val="20"/>
          <w:szCs w:val="20"/>
        </w:rPr>
        <w:t>Responsibilities included requirement gathering, gap analysis and documentation using UML (Use cases, Sequence diagrams, Class diagrams)</w:t>
      </w:r>
    </w:p>
    <w:p w:rsidR="00A80A66" w:rsidRDefault="00A80A66">
      <w:pPr>
        <w:ind w:left="720" w:hanging="359"/>
      </w:pPr>
      <w:r>
        <w:t>●</w:t>
      </w:r>
      <w:r>
        <w:tab/>
      </w:r>
      <w:r>
        <w:rPr>
          <w:sz w:val="20"/>
          <w:szCs w:val="20"/>
        </w:rPr>
        <w:t xml:space="preserve">Worked closely with developers to ensure system stability </w:t>
      </w:r>
    </w:p>
    <w:p w:rsidR="00A80A66" w:rsidRDefault="00A80A66">
      <w:pPr>
        <w:ind w:left="720" w:hanging="359"/>
      </w:pPr>
      <w:r>
        <w:t>●</w:t>
      </w:r>
      <w:r>
        <w:tab/>
      </w:r>
      <w:r>
        <w:rPr>
          <w:sz w:val="20"/>
          <w:szCs w:val="20"/>
        </w:rPr>
        <w:t>Designed basic form wireframes using adobe products</w:t>
      </w:r>
    </w:p>
    <w:p w:rsidR="00A80A66" w:rsidRDefault="00A80A66">
      <w:pPr>
        <w:ind w:left="720" w:hanging="359"/>
        <w:jc w:val="both"/>
      </w:pPr>
      <w:r>
        <w:t>●</w:t>
      </w:r>
      <w:r>
        <w:tab/>
      </w:r>
      <w:r>
        <w:rPr>
          <w:sz w:val="20"/>
          <w:szCs w:val="20"/>
        </w:rPr>
        <w:t>Applied industry best practices and standards when project requirements were lacking</w:t>
      </w:r>
    </w:p>
    <w:p w:rsidR="00A80A66" w:rsidRDefault="00A80A66">
      <w:pPr>
        <w:ind w:left="720" w:hanging="359"/>
        <w:jc w:val="both"/>
      </w:pPr>
      <w:r>
        <w:t>●</w:t>
      </w:r>
      <w:r>
        <w:tab/>
      </w:r>
      <w:r>
        <w:rPr>
          <w:sz w:val="20"/>
          <w:szCs w:val="20"/>
        </w:rPr>
        <w:t>Worked extensively on debugging CSS cross-browser and UI issues.</w:t>
      </w:r>
    </w:p>
    <w:p w:rsidR="00A80A66" w:rsidRDefault="00A80A66">
      <w:pPr>
        <w:ind w:left="720" w:hanging="359"/>
        <w:jc w:val="both"/>
      </w:pPr>
      <w:r>
        <w:t>●</w:t>
      </w:r>
      <w:r>
        <w:tab/>
      </w:r>
      <w:r>
        <w:rPr>
          <w:sz w:val="20"/>
          <w:szCs w:val="20"/>
        </w:rPr>
        <w:t>Coordinated with the business analysts and QA group for testing built website for bugs and dev issues.</w:t>
      </w:r>
    </w:p>
    <w:p w:rsidR="00A80A66" w:rsidRDefault="00A80A66">
      <w:pPr>
        <w:jc w:val="both"/>
      </w:pPr>
      <w:r>
        <w:rPr>
          <w:b/>
          <w:bCs/>
          <w:i/>
          <w:iCs/>
          <w:sz w:val="20"/>
          <w:szCs w:val="20"/>
        </w:rPr>
        <w:t>Environment</w:t>
      </w:r>
      <w:r>
        <w:rPr>
          <w:rFonts w:ascii="Times New Roman" w:hAnsi="Times New Roman" w:cs="Times New Roman"/>
          <w:b/>
          <w:bCs/>
        </w:rPr>
        <w:t xml:space="preserve"> :</w:t>
      </w:r>
      <w:r>
        <w:rPr>
          <w:rFonts w:ascii="Times New Roman" w:hAnsi="Times New Roman" w:cs="Times New Roman"/>
        </w:rPr>
        <w:t xml:space="preserve"> </w:t>
      </w:r>
      <w:r>
        <w:rPr>
          <w:b/>
          <w:bCs/>
          <w:i/>
          <w:iCs/>
          <w:sz w:val="20"/>
          <w:szCs w:val="20"/>
        </w:rPr>
        <w:t>Adobe Design Suit,  CSS, HTML and Visual Studio</w:t>
      </w:r>
      <w:r>
        <w:rPr>
          <w:rFonts w:ascii="Times New Roman" w:hAnsi="Times New Roman" w:cs="Times New Roman"/>
        </w:rPr>
        <w:t xml:space="preserve">. </w:t>
      </w:r>
    </w:p>
    <w:p w:rsidR="00A80A66" w:rsidRDefault="00A80A66">
      <w:pPr>
        <w:tabs>
          <w:tab w:val="left" w:pos="2160"/>
          <w:tab w:val="left" w:pos="2520"/>
          <w:tab w:val="right" w:pos="8640"/>
        </w:tabs>
      </w:pPr>
    </w:p>
    <w:p w:rsidR="00A80A66" w:rsidRDefault="00A80A66">
      <w:pPr>
        <w:tabs>
          <w:tab w:val="left" w:pos="2160"/>
          <w:tab w:val="left" w:pos="2520"/>
          <w:tab w:val="right" w:pos="8640"/>
        </w:tabs>
      </w:pPr>
    </w:p>
    <w:p w:rsidR="00A80A66" w:rsidRDefault="00A80A66">
      <w:pPr>
        <w:tabs>
          <w:tab w:val="left" w:pos="2160"/>
          <w:tab w:val="left" w:pos="2520"/>
          <w:tab w:val="right" w:pos="8640"/>
        </w:tabs>
      </w:pPr>
      <w:r>
        <w:rPr>
          <w:b/>
          <w:bCs/>
        </w:rPr>
        <w:t>American Solutions, Erie                                                                            Jan 2009 – Oct 2009</w:t>
      </w:r>
    </w:p>
    <w:p w:rsidR="00A80A66" w:rsidRDefault="00A80A66">
      <w:pPr>
        <w:tabs>
          <w:tab w:val="left" w:pos="2160"/>
          <w:tab w:val="left" w:pos="2520"/>
          <w:tab w:val="right" w:pos="8640"/>
        </w:tabs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Remote Support Engineer</w:t>
      </w:r>
    </w:p>
    <w:p w:rsidR="00A80A66" w:rsidRDefault="00A80A66">
      <w:pPr>
        <w:jc w:val="both"/>
        <w:rPr>
          <w:sz w:val="20"/>
          <w:szCs w:val="20"/>
        </w:rPr>
      </w:pPr>
    </w:p>
    <w:p w:rsidR="00A80A66" w:rsidRDefault="00A80A66">
      <w:pPr>
        <w:ind w:left="720" w:hanging="360"/>
        <w:jc w:val="both"/>
        <w:rPr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sz w:val="20"/>
          <w:szCs w:val="20"/>
        </w:rPr>
        <w:t>Responsible for verifying issues and recording error messages to develop solutions of the issues</w:t>
      </w:r>
    </w:p>
    <w:p w:rsidR="00A80A66" w:rsidRDefault="00A80A66">
      <w:pPr>
        <w:ind w:left="720" w:hanging="360"/>
        <w:jc w:val="both"/>
        <w:rPr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sz w:val="20"/>
          <w:szCs w:val="20"/>
        </w:rPr>
        <w:t>Perform the tasks of reviewing, analyzing, and testing bug fixes</w:t>
      </w:r>
    </w:p>
    <w:p w:rsidR="00A80A66" w:rsidRDefault="00A80A66">
      <w:pPr>
        <w:ind w:left="720" w:hanging="360"/>
        <w:jc w:val="both"/>
        <w:rPr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sz w:val="20"/>
          <w:szCs w:val="20"/>
        </w:rPr>
        <w:t>Handle responsibilities of communicating client status update to the project management team</w:t>
      </w:r>
    </w:p>
    <w:p w:rsidR="00A80A66" w:rsidRDefault="00A80A66">
      <w:pPr>
        <w:ind w:left="720" w:hanging="360"/>
        <w:jc w:val="both"/>
        <w:rPr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sz w:val="20"/>
          <w:szCs w:val="20"/>
        </w:rPr>
        <w:t>Perform the tasks of providing support to remote and on-site installation of products</w:t>
      </w:r>
    </w:p>
    <w:p w:rsidR="00A80A66" w:rsidRDefault="00A80A66">
      <w:pPr>
        <w:ind w:left="720" w:hanging="360"/>
        <w:jc w:val="both"/>
        <w:rPr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sz w:val="20"/>
          <w:szCs w:val="20"/>
        </w:rPr>
        <w:t xml:space="preserve">Handle responsibilities of repairing and maintaining databases and identifying the types of issues and assigning the same to the engineering staff </w:t>
      </w:r>
    </w:p>
    <w:p w:rsidR="00A80A66" w:rsidRDefault="00A80A66">
      <w:pPr>
        <w:ind w:left="720" w:hanging="360"/>
        <w:jc w:val="both"/>
        <w:rPr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sz w:val="20"/>
          <w:szCs w:val="20"/>
        </w:rPr>
        <w:t>Handle first-line technical support to customers in using the applications</w:t>
      </w:r>
    </w:p>
    <w:p w:rsidR="00A80A66" w:rsidRDefault="00A80A66">
      <w:pPr>
        <w:ind w:left="720" w:hanging="360"/>
        <w:jc w:val="both"/>
        <w:rPr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sz w:val="20"/>
          <w:szCs w:val="20"/>
        </w:rPr>
        <w:t>Responsible for coordinating with customer service representatives regarding status of issues</w:t>
      </w:r>
    </w:p>
    <w:p w:rsidR="00A80A66" w:rsidRDefault="00A80A66">
      <w:pPr>
        <w:ind w:left="720" w:hanging="360"/>
        <w:jc w:val="both"/>
        <w:rPr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sz w:val="20"/>
          <w:szCs w:val="20"/>
        </w:rPr>
        <w:t>Create documentation and process documents for training and compliance</w:t>
      </w:r>
    </w:p>
    <w:p w:rsidR="00A80A66" w:rsidRDefault="00A80A66">
      <w:pPr>
        <w:ind w:left="720" w:hanging="360"/>
        <w:jc w:val="both"/>
        <w:rPr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sz w:val="20"/>
          <w:szCs w:val="20"/>
        </w:rPr>
        <w:t>Responsible for testing of software tools and equipment</w:t>
      </w:r>
    </w:p>
    <w:p w:rsidR="00A80A66" w:rsidRDefault="00A80A66">
      <w:pPr>
        <w:ind w:left="720" w:hanging="360"/>
        <w:jc w:val="both"/>
        <w:rPr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sz w:val="20"/>
          <w:szCs w:val="20"/>
        </w:rPr>
        <w:t>Handle the tasks of ensuring that the quality and cost effective production meet the standard guidelines</w:t>
      </w:r>
    </w:p>
    <w:p w:rsidR="00A80A66" w:rsidRDefault="00A80A66">
      <w:pPr>
        <w:ind w:left="720" w:hanging="360"/>
        <w:jc w:val="both"/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sz w:val="20"/>
          <w:szCs w:val="20"/>
        </w:rPr>
        <w:t>Perform troubleshooting and debugging of software to solve system issues</w:t>
      </w:r>
    </w:p>
    <w:p w:rsidR="00A80A66" w:rsidRDefault="00A80A66">
      <w:pPr>
        <w:jc w:val="both"/>
        <w:rPr>
          <w:sz w:val="20"/>
          <w:szCs w:val="20"/>
        </w:rPr>
      </w:pPr>
    </w:p>
    <w:p w:rsidR="00A80A66" w:rsidRDefault="00A80A66">
      <w:pPr>
        <w:jc w:val="both"/>
      </w:pPr>
      <w:r>
        <w:rPr>
          <w:b/>
          <w:bCs/>
          <w:i/>
          <w:iCs/>
          <w:sz w:val="20"/>
          <w:szCs w:val="20"/>
        </w:rPr>
        <w:t xml:space="preserve"> Environment: MySql and office tools</w:t>
      </w:r>
    </w:p>
    <w:p w:rsidR="00A80A66" w:rsidRDefault="00A80A66">
      <w:pPr>
        <w:ind w:left="720"/>
      </w:pPr>
    </w:p>
    <w:p w:rsidR="00A80A66" w:rsidRDefault="00A80A66">
      <w:pPr>
        <w:ind w:left="708"/>
      </w:pPr>
    </w:p>
    <w:p w:rsidR="00A80A66" w:rsidRDefault="00A80A66">
      <w:r>
        <w:rPr>
          <w:b/>
          <w:bCs/>
          <w:sz w:val="20"/>
          <w:szCs w:val="20"/>
        </w:rPr>
        <w:t xml:space="preserve">Yeturu-BioTech   Hyderabad, India </w:t>
      </w:r>
      <w:r>
        <w:rPr>
          <w:b/>
          <w:bCs/>
          <w:sz w:val="20"/>
          <w:szCs w:val="20"/>
        </w:rPr>
        <w:tab/>
        <w:t xml:space="preserve">   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 xml:space="preserve">                   </w:t>
      </w:r>
      <w:r>
        <w:rPr>
          <w:b/>
          <w:bCs/>
          <w:sz w:val="20"/>
          <w:szCs w:val="20"/>
        </w:rPr>
        <w:tab/>
        <w:t>Sep 2006 - July 2007</w:t>
      </w:r>
    </w:p>
    <w:p w:rsidR="00A80A66" w:rsidRDefault="00A80A66">
      <w:pPr>
        <w:rPr>
          <w:b/>
          <w:bCs/>
        </w:rPr>
      </w:pPr>
      <w:r>
        <w:rPr>
          <w:b/>
          <w:bCs/>
          <w:i/>
          <w:iCs/>
          <w:sz w:val="20"/>
          <w:szCs w:val="20"/>
        </w:rPr>
        <w:t xml:space="preserve">Web Designer/Developer </w:t>
      </w:r>
    </w:p>
    <w:p w:rsidR="00A80A66" w:rsidRDefault="00A80A66">
      <w:pPr>
        <w:jc w:val="both"/>
      </w:pPr>
    </w:p>
    <w:p w:rsidR="00A80A66" w:rsidRDefault="00A80A66">
      <w:pPr>
        <w:ind w:left="720" w:hanging="359"/>
        <w:jc w:val="both"/>
        <w:rPr>
          <w:sz w:val="20"/>
          <w:szCs w:val="20"/>
        </w:rPr>
      </w:pPr>
      <w:r>
        <w:t>●</w:t>
      </w:r>
      <w:r>
        <w:tab/>
      </w:r>
      <w:r>
        <w:rPr>
          <w:sz w:val="20"/>
          <w:szCs w:val="20"/>
        </w:rPr>
        <w:t xml:space="preserve">Creating the detailed project plan for the implementation of a materiel sourcing, gathering and storage system. </w:t>
      </w:r>
    </w:p>
    <w:p w:rsidR="00A80A66" w:rsidRDefault="00A80A66">
      <w:pPr>
        <w:ind w:left="720" w:hanging="359"/>
        <w:jc w:val="both"/>
        <w:rPr>
          <w:sz w:val="20"/>
          <w:szCs w:val="20"/>
        </w:rPr>
      </w:pPr>
      <w:r>
        <w:t>●</w:t>
      </w:r>
      <w:r>
        <w:tab/>
      </w:r>
      <w:r>
        <w:rPr>
          <w:sz w:val="20"/>
          <w:szCs w:val="20"/>
        </w:rPr>
        <w:t>Worked with floor supervisors and project leads to gather tracking goals and requirements</w:t>
      </w:r>
    </w:p>
    <w:p w:rsidR="00A80A66" w:rsidRDefault="00A80A66">
      <w:pPr>
        <w:ind w:left="720" w:hanging="359"/>
        <w:jc w:val="both"/>
        <w:rPr>
          <w:sz w:val="20"/>
          <w:szCs w:val="20"/>
        </w:rPr>
      </w:pPr>
      <w:r>
        <w:t>●</w:t>
      </w:r>
      <w:r>
        <w:tab/>
      </w:r>
      <w:r>
        <w:rPr>
          <w:sz w:val="20"/>
          <w:szCs w:val="20"/>
        </w:rPr>
        <w:t>Requirements gathering responsibilities included preparation for long term planning and implementation, with an eye for efficient resource deployment.</w:t>
      </w:r>
    </w:p>
    <w:p w:rsidR="00A80A66" w:rsidRDefault="00A80A66">
      <w:pPr>
        <w:ind w:left="720" w:hanging="359"/>
        <w:jc w:val="both"/>
      </w:pPr>
      <w:r>
        <w:t>●</w:t>
      </w:r>
      <w:r>
        <w:tab/>
      </w:r>
      <w:r>
        <w:rPr>
          <w:sz w:val="20"/>
          <w:szCs w:val="20"/>
        </w:rPr>
        <w:t>Worked on synchronizing data with existing systems and data validation</w:t>
      </w:r>
    </w:p>
    <w:p w:rsidR="00A80A66" w:rsidRDefault="00A80A66">
      <w:pPr>
        <w:ind w:left="720" w:hanging="359"/>
        <w:jc w:val="both"/>
      </w:pPr>
      <w:r>
        <w:t>●</w:t>
      </w:r>
      <w:r>
        <w:tab/>
      </w:r>
      <w:r>
        <w:rPr>
          <w:sz w:val="20"/>
          <w:szCs w:val="20"/>
        </w:rPr>
        <w:t>Designed, developed and deployed the intranet based tools for the Quality group</w:t>
      </w:r>
    </w:p>
    <w:p w:rsidR="00A80A66" w:rsidRDefault="00A80A66">
      <w:pPr>
        <w:ind w:left="720" w:hanging="359"/>
        <w:jc w:val="both"/>
      </w:pPr>
      <w:r>
        <w:t>●</w:t>
      </w:r>
      <w:r>
        <w:tab/>
      </w:r>
      <w:r>
        <w:rPr>
          <w:sz w:val="20"/>
          <w:szCs w:val="20"/>
        </w:rPr>
        <w:t>Interacted with user community to discuss and define project goals and functionality</w:t>
      </w:r>
    </w:p>
    <w:p w:rsidR="00A80A66" w:rsidRDefault="00A80A66">
      <w:pPr>
        <w:ind w:left="720" w:hanging="359"/>
        <w:jc w:val="both"/>
      </w:pPr>
      <w:r>
        <w:t>●</w:t>
      </w:r>
      <w:r>
        <w:tab/>
      </w:r>
      <w:r>
        <w:rPr>
          <w:sz w:val="20"/>
          <w:szCs w:val="20"/>
        </w:rPr>
        <w:t>Conceptualized user interface elements and design to coincide with the Quality vision and mission statement of the company</w:t>
      </w:r>
    </w:p>
    <w:p w:rsidR="00A80A66" w:rsidRDefault="00A80A66">
      <w:pPr>
        <w:ind w:left="720" w:hanging="359"/>
        <w:jc w:val="both"/>
      </w:pPr>
      <w:r>
        <w:t>●</w:t>
      </w:r>
      <w:r>
        <w:tab/>
      </w:r>
      <w:r>
        <w:rPr>
          <w:sz w:val="20"/>
          <w:szCs w:val="20"/>
        </w:rPr>
        <w:t>Updated design and layouts, aligning with the feedback received from the users</w:t>
      </w:r>
    </w:p>
    <w:p w:rsidR="00A80A66" w:rsidRDefault="00A80A66">
      <w:pPr>
        <w:ind w:left="720" w:hanging="359"/>
        <w:jc w:val="both"/>
      </w:pPr>
      <w:r>
        <w:t>●</w:t>
      </w:r>
      <w:r>
        <w:tab/>
      </w:r>
      <w:r>
        <w:rPr>
          <w:sz w:val="20"/>
          <w:szCs w:val="20"/>
        </w:rPr>
        <w:t>Handled updates and other maintenance needsr</w:t>
      </w:r>
    </w:p>
    <w:p w:rsidR="00A80A66" w:rsidRDefault="00A80A66">
      <w:pPr>
        <w:rPr>
          <w:b/>
          <w:bCs/>
          <w:i/>
          <w:iCs/>
          <w:sz w:val="20"/>
          <w:szCs w:val="20"/>
        </w:rPr>
      </w:pPr>
    </w:p>
    <w:p w:rsidR="00A80A66" w:rsidRDefault="00A80A66">
      <w:r>
        <w:rPr>
          <w:b/>
          <w:bCs/>
          <w:i/>
          <w:iCs/>
          <w:sz w:val="20"/>
          <w:szCs w:val="20"/>
        </w:rPr>
        <w:t>Environment:  HTML, CSS, Java Scripts and MySql.</w:t>
      </w:r>
    </w:p>
    <w:p w:rsidR="00A80A66" w:rsidRDefault="00A80A66"/>
    <w:p w:rsidR="00A80A66" w:rsidRDefault="00A80A66">
      <w:r>
        <w:rPr>
          <w:b/>
          <w:bCs/>
          <w:sz w:val="20"/>
          <w:szCs w:val="20"/>
        </w:rPr>
        <w:t>SSKC Groups, India</w:t>
      </w:r>
      <w:r>
        <w:rPr>
          <w:b/>
          <w:bCs/>
          <w:sz w:val="20"/>
          <w:szCs w:val="20"/>
        </w:rPr>
        <w:tab/>
        <w:t xml:space="preserve">        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 xml:space="preserve">                             July 2005 - Aug 2006</w:t>
      </w:r>
    </w:p>
    <w:p w:rsidR="00A80A66" w:rsidRDefault="00A80A66">
      <w:pPr>
        <w:rPr>
          <w:b/>
          <w:bCs/>
        </w:rPr>
      </w:pPr>
      <w:r>
        <w:rPr>
          <w:b/>
          <w:bCs/>
          <w:i/>
          <w:iCs/>
          <w:sz w:val="20"/>
          <w:szCs w:val="20"/>
        </w:rPr>
        <w:t>Web Designer/Coordinator</w:t>
      </w:r>
    </w:p>
    <w:p w:rsidR="00A80A66" w:rsidRDefault="00A80A66">
      <w:pPr>
        <w:ind w:left="720" w:hanging="359"/>
        <w:jc w:val="both"/>
        <w:rPr>
          <w:sz w:val="20"/>
          <w:szCs w:val="20"/>
        </w:rPr>
      </w:pPr>
      <w:r>
        <w:t>●</w:t>
      </w:r>
      <w:r>
        <w:tab/>
      </w:r>
      <w:r>
        <w:rPr>
          <w:sz w:val="20"/>
          <w:szCs w:val="20"/>
        </w:rPr>
        <w:t xml:space="preserve">Set up a system for tracking employee and financial data as well as contractual information. </w:t>
      </w:r>
    </w:p>
    <w:p w:rsidR="00A80A66" w:rsidRDefault="00A80A66">
      <w:pPr>
        <w:ind w:left="720" w:hanging="359"/>
        <w:jc w:val="both"/>
        <w:rPr>
          <w:sz w:val="20"/>
          <w:szCs w:val="20"/>
        </w:rPr>
      </w:pPr>
      <w:r>
        <w:t>●</w:t>
      </w:r>
      <w:r>
        <w:tab/>
      </w:r>
      <w:r>
        <w:rPr>
          <w:sz w:val="20"/>
          <w:szCs w:val="20"/>
        </w:rPr>
        <w:t>Worked on implementing a service-desk to deal with construction and resource management for SSKC group</w:t>
      </w:r>
    </w:p>
    <w:p w:rsidR="00A80A66" w:rsidRDefault="00A80A66">
      <w:pPr>
        <w:ind w:left="720" w:right="395" w:hanging="359"/>
        <w:jc w:val="both"/>
      </w:pPr>
      <w:r>
        <w:t>●</w:t>
      </w:r>
      <w:r>
        <w:tab/>
      </w:r>
      <w:r>
        <w:rPr>
          <w:sz w:val="20"/>
          <w:szCs w:val="20"/>
        </w:rPr>
        <w:t xml:space="preserve">Responsible for evaluation and recommendation of new technology for software and hardware needs </w:t>
      </w:r>
    </w:p>
    <w:p w:rsidR="00A80A66" w:rsidRDefault="00A80A66">
      <w:pPr>
        <w:ind w:left="720" w:right="395" w:hanging="359"/>
        <w:jc w:val="both"/>
      </w:pPr>
      <w:r>
        <w:t>●</w:t>
      </w:r>
      <w:r>
        <w:tab/>
      </w:r>
      <w:r>
        <w:rPr>
          <w:sz w:val="20"/>
          <w:szCs w:val="20"/>
        </w:rPr>
        <w:t>Assist users in creating reports in Access by linking to the database</w:t>
      </w:r>
    </w:p>
    <w:p w:rsidR="00A80A66" w:rsidRDefault="00A80A66">
      <w:pPr>
        <w:ind w:left="720" w:right="395" w:hanging="359"/>
        <w:jc w:val="both"/>
      </w:pPr>
      <w:r>
        <w:t>●</w:t>
      </w:r>
      <w:r>
        <w:tab/>
      </w:r>
      <w:r>
        <w:rPr>
          <w:sz w:val="20"/>
          <w:szCs w:val="20"/>
        </w:rPr>
        <w:t>Gathering requirements for implementing a third party time tracking system and assisting in connecting to the employee database</w:t>
      </w:r>
    </w:p>
    <w:p w:rsidR="00A80A66" w:rsidRDefault="00A80A66">
      <w:pPr>
        <w:ind w:left="720" w:hanging="359"/>
        <w:jc w:val="both"/>
      </w:pPr>
      <w:r>
        <w:t>●</w:t>
      </w:r>
      <w:r>
        <w:tab/>
      </w:r>
      <w:r>
        <w:rPr>
          <w:sz w:val="20"/>
          <w:szCs w:val="20"/>
        </w:rPr>
        <w:t xml:space="preserve">Designed and developed prototypes and templates. </w:t>
      </w:r>
    </w:p>
    <w:p w:rsidR="00A80A66" w:rsidRDefault="00A80A66">
      <w:r>
        <w:rPr>
          <w:b/>
          <w:bCs/>
          <w:i/>
          <w:iCs/>
          <w:sz w:val="20"/>
          <w:szCs w:val="20"/>
        </w:rPr>
        <w:t>Environment:  HTML, CSS, Dreamweaver, Adobe Photoshop and MCSE.</w:t>
      </w:r>
    </w:p>
    <w:p w:rsidR="00A80A66" w:rsidRDefault="00A80A66"/>
    <w:p w:rsidR="00A80A66" w:rsidRDefault="00A80A66"/>
    <w:p w:rsidR="00A80A66" w:rsidRDefault="00A80A66"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</w:p>
    <w:p w:rsidR="00A80A66" w:rsidRDefault="00A80A66"/>
    <w:p w:rsidR="00A80A66" w:rsidRDefault="00A80A66"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</w:p>
    <w:p w:rsidR="00A80A66" w:rsidRDefault="00A80A66"/>
    <w:sectPr w:rsidR="00A80A66" w:rsidSect="00A80A66">
      <w:headerReference w:type="default" r:id="rId7"/>
      <w:footerReference w:type="default" r:id="rId8"/>
      <w:pgSz w:w="11905" w:h="16838"/>
      <w:pgMar w:top="760" w:right="850" w:bottom="1134" w:left="1701" w:header="180" w:footer="864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0A66" w:rsidRDefault="00A80A66" w:rsidP="00A80A66">
      <w:pPr>
        <w:spacing w:line="240" w:lineRule="auto"/>
      </w:pPr>
      <w:r>
        <w:separator/>
      </w:r>
    </w:p>
  </w:endnote>
  <w:endnote w:type="continuationSeparator" w:id="0">
    <w:p w:rsidR="00A80A66" w:rsidRDefault="00A80A66" w:rsidP="00A80A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0A66" w:rsidRDefault="00A80A66">
    <w:pPr>
      <w:tabs>
        <w:tab w:val="center" w:pos="4677"/>
        <w:tab w:val="right" w:pos="9355"/>
      </w:tabs>
      <w:rPr>
        <w:rFonts w:eastAsiaTheme="minorEastAsia"/>
        <w:color w:val="auto"/>
        <w:kern w:val="0"/>
      </w:rPr>
    </w:pPr>
  </w:p>
  <w:p w:rsidR="00A80A66" w:rsidRDefault="00A80A66">
    <w:pPr>
      <w:tabs>
        <w:tab w:val="center" w:pos="4677"/>
        <w:tab w:val="right" w:pos="9355"/>
      </w:tabs>
      <w:rPr>
        <w:rFonts w:eastAsiaTheme="minorEastAsia"/>
        <w:color w:val="auto"/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0A66" w:rsidRDefault="00A80A66" w:rsidP="00A80A66">
      <w:pPr>
        <w:spacing w:line="240" w:lineRule="auto"/>
      </w:pPr>
      <w:r>
        <w:separator/>
      </w:r>
    </w:p>
  </w:footnote>
  <w:footnote w:type="continuationSeparator" w:id="0">
    <w:p w:rsidR="00A80A66" w:rsidRDefault="00A80A66" w:rsidP="00A80A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0A66" w:rsidRDefault="00A80A66">
    <w:pPr>
      <w:tabs>
        <w:tab w:val="center" w:pos="4680"/>
        <w:tab w:val="right" w:pos="9360"/>
      </w:tabs>
      <w:jc w:val="right"/>
      <w:rPr>
        <w:color w:val="auto"/>
        <w:kern w:val="0"/>
        <w:sz w:val="48"/>
        <w:szCs w:val="48"/>
      </w:rPr>
    </w:pPr>
    <w:r>
      <w:rPr>
        <w:rFonts w:ascii="Arial Black" w:hAnsi="Arial Black" w:cs="Arial Black"/>
        <w:color w:val="auto"/>
        <w:kern w:val="0"/>
        <w:sz w:val="48"/>
        <w:szCs w:val="48"/>
      </w:rPr>
      <w:t>Thejesh Kumar</w:t>
    </w:r>
  </w:p>
  <w:p w:rsidR="00A80A66" w:rsidRDefault="00A80A66">
    <w:pPr>
      <w:tabs>
        <w:tab w:val="center" w:pos="4680"/>
        <w:tab w:val="right" w:pos="9360"/>
      </w:tabs>
      <w:rPr>
        <w:rFonts w:eastAsiaTheme="minorEastAsia"/>
        <w:color w:val="auto"/>
        <w:kern w:val="0"/>
      </w:rPr>
    </w:pPr>
  </w:p>
  <w:p w:rsidR="00A80A66" w:rsidRDefault="00A80A66">
    <w:pPr>
      <w:tabs>
        <w:tab w:val="center" w:pos="4680"/>
        <w:tab w:val="right" w:pos="9360"/>
      </w:tabs>
      <w:rPr>
        <w:rFonts w:eastAsiaTheme="minorEastAsia"/>
        <w:color w:val="auto"/>
        <w:kern w:val="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lorPos" w:val="-1"/>
    <w:docVar w:name="ColorSet" w:val="-1"/>
    <w:docVar w:name="StylePos" w:val="-1"/>
    <w:docVar w:name="StyleSet" w:val="-1"/>
  </w:docVars>
  <w:rsids>
    <w:rsidRoot w:val="00A80A66"/>
    <w:rsid w:val="00A8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djustRightInd w:val="0"/>
      <w:spacing w:line="275" w:lineRule="auto"/>
    </w:pPr>
    <w:rPr>
      <w:rFonts w:ascii="Arial" w:eastAsia="Times New Roman" w:hAnsi="Arial" w:cs="Arial"/>
      <w:color w:val="000000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hejesh.leburu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0</cp:revision>
</cp:coreProperties>
</file>